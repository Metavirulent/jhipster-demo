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ext1"/>
    <w:p w:rsidR="001B2CD2" w:rsidRPr="00730670" w:rsidRDefault="003B6614" w:rsidP="00E43ACC">
      <w:pPr>
        <w:pStyle w:val="Companyname"/>
      </w:pPr>
      <w:r w:rsidRPr="00730670">
        <w:fldChar w:fldCharType="begin">
          <w:ffData>
            <w:name w:val="Text1"/>
            <w:enabled/>
            <w:calcOnExit w:val="0"/>
            <w:textInput>
              <w:default w:val="[Company Name]"/>
            </w:textInput>
          </w:ffData>
        </w:fldChar>
      </w:r>
      <w:r w:rsidR="001B2CD2" w:rsidRPr="00730670">
        <w:instrText xml:space="preserve"> FORMTEXT </w:instrText>
      </w:r>
      <w:r w:rsidRPr="00730670">
        <w:fldChar w:fldCharType="separate"/>
      </w:r>
      <w:r w:rsidR="001B2CD2" w:rsidRPr="00730670">
        <w:t>[Company Name]</w:t>
      </w:r>
      <w:r w:rsidRPr="00730670">
        <w:fldChar w:fldCharType="end"/>
      </w:r>
      <w:bookmarkStart w:id="1" w:name="Text2"/>
      <w:bookmarkEnd w:id="0"/>
    </w:p>
    <w:p w:rsidR="00537861" w:rsidRDefault="003B6614" w:rsidP="00DC6A8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82.4pt;margin-top:91.3pt;width:1in;height:51pt;z-index:251656192;mso-wrap-style:none;mso-position-horizontal-relative:page;mso-position-vertical-relative:page" filled="f" stroked="f">
            <v:textbox style="mso-next-textbox:#_x0000_s1052">
              <w:txbxContent>
                <w:p w:rsidR="001B2CD2" w:rsidRDefault="00E749E3" w:rsidP="001B2CD2">
                  <w:r>
                    <w:rPr>
                      <w:noProof/>
                    </w:rPr>
                    <w:drawing>
                      <wp:inline distT="0" distB="0" distL="0" distR="0">
                        <wp:extent cx="733425" cy="361950"/>
                        <wp:effectExtent l="19050" t="0" r="9525" b="0"/>
                        <wp:docPr id="1" name="Picture 1" descr="your logo he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your logo he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334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</w:p>
    <w:p w:rsidR="00537861" w:rsidRDefault="00537861" w:rsidP="00DC6A80"/>
    <w:p w:rsidR="00831744" w:rsidRPr="009757FF" w:rsidRDefault="00831744" w:rsidP="00DC6A80"/>
    <w:p w:rsidR="002C4810" w:rsidRPr="005A6659" w:rsidRDefault="003B6614" w:rsidP="00E43ACC">
      <w:pPr>
        <w:pStyle w:val="Title"/>
      </w:pPr>
      <w:r>
        <w:pict>
          <v:line id="_x0000_s1082" style="position:absolute;z-index:251657216" from="0,111.25pt" to="468pt,111.25pt"/>
        </w:pict>
      </w:r>
      <w:r w:rsidR="00AC5E0B">
        <w:t xml:space="preserve">Demo </w:t>
      </w:r>
      <w:r w:rsidR="00DC3CD7">
        <w:t>Project</w:t>
      </w:r>
      <w:r w:rsidR="002C4810" w:rsidRPr="00E43ACC">
        <w:br/>
      </w:r>
      <w:r w:rsidR="00DC3CD7">
        <w:t>demonstrating Spring &amp; Angular</w:t>
      </w:r>
    </w:p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Pr="009757FF" w:rsidRDefault="001B2CD2" w:rsidP="00DC6A80"/>
    <w:p w:rsidR="001B2CD2" w:rsidRDefault="001B2CD2" w:rsidP="00DC6A80"/>
    <w:p w:rsidR="00537861" w:rsidRDefault="00537861" w:rsidP="00DC6A80"/>
    <w:p w:rsidR="00537861" w:rsidRDefault="00537861" w:rsidP="00DC6A80"/>
    <w:p w:rsidR="00537861" w:rsidRDefault="00537861" w:rsidP="00DC6A80"/>
    <w:p w:rsidR="002C4810" w:rsidRDefault="002C4810" w:rsidP="00DC6A80"/>
    <w:p w:rsidR="002C4810" w:rsidRDefault="002C4810" w:rsidP="00DC6A80"/>
    <w:p w:rsidR="002C4810" w:rsidRDefault="002C4810" w:rsidP="00DC6A80"/>
    <w:p w:rsidR="00537861" w:rsidRDefault="00537861" w:rsidP="00DC6A80"/>
    <w:p w:rsidR="00537861" w:rsidRDefault="00537861" w:rsidP="00DC6A80"/>
    <w:p w:rsidR="001138ED" w:rsidRDefault="008100AB" w:rsidP="00E43ACC">
      <w:r w:rsidRPr="009757FF">
        <w:rPr>
          <w:b/>
        </w:rPr>
        <w:t>Version 0.0</w:t>
      </w:r>
      <w:r w:rsidR="001B2CD2" w:rsidRPr="009757FF">
        <w:rPr>
          <w:b/>
        </w:rPr>
        <w:t>:</w:t>
      </w:r>
      <w:r w:rsidR="001B2CD2" w:rsidRPr="009757FF">
        <w:t xml:space="preserve"> </w:t>
      </w:r>
      <w:r w:rsidR="003B6614" w:rsidRPr="009757FF">
        <w:fldChar w:fldCharType="begin">
          <w:ffData>
            <w:name w:val="Text2"/>
            <w:enabled/>
            <w:calcOnExit w:val="0"/>
            <w:textInput>
              <w:default w:val="[Date published]"/>
            </w:textInput>
          </w:ffData>
        </w:fldChar>
      </w:r>
      <w:r w:rsidR="001B2CD2" w:rsidRPr="009757FF">
        <w:instrText xml:space="preserve"> FORMTEXT </w:instrText>
      </w:r>
      <w:r w:rsidR="003B6614" w:rsidRPr="009757FF">
        <w:fldChar w:fldCharType="separate"/>
      </w:r>
      <w:r w:rsidR="001B2CD2" w:rsidRPr="009757FF">
        <w:t>[Date published]</w:t>
      </w:r>
      <w:r w:rsidR="003B6614" w:rsidRPr="009757FF">
        <w:fldChar w:fldCharType="end"/>
      </w:r>
      <w:bookmarkEnd w:id="1"/>
    </w:p>
    <w:p w:rsidR="001B2CD2" w:rsidRDefault="001B2CD2" w:rsidP="00E43ACC">
      <w:r w:rsidRPr="009757FF">
        <w:rPr>
          <w:b/>
        </w:rPr>
        <w:t>Presented by:</w:t>
      </w:r>
      <w:bookmarkStart w:id="2" w:name="Text3"/>
      <w:r w:rsidRPr="001138ED">
        <w:t xml:space="preserve"> </w:t>
      </w:r>
      <w:r w:rsidR="003B6614" w:rsidRPr="009757FF">
        <w:fldChar w:fldCharType="begin">
          <w:ffData>
            <w:name w:val=""/>
            <w:enabled/>
            <w:calcOnExit w:val="0"/>
            <w:textInput>
              <w:default w:val="[Presenter's name]"/>
            </w:textInput>
          </w:ffData>
        </w:fldChar>
      </w:r>
      <w:r w:rsidRPr="009757FF">
        <w:instrText xml:space="preserve"> FORMTEXT </w:instrText>
      </w:r>
      <w:r w:rsidR="003B6614" w:rsidRPr="009757FF">
        <w:fldChar w:fldCharType="separate"/>
      </w:r>
      <w:r w:rsidRPr="009757FF">
        <w:t>[Presenter's name]</w:t>
      </w:r>
      <w:r w:rsidR="003B6614" w:rsidRPr="009757FF">
        <w:fldChar w:fldCharType="end"/>
      </w:r>
      <w:bookmarkEnd w:id="2"/>
    </w:p>
    <w:p w:rsidR="00FC315A" w:rsidRDefault="00FC315A">
      <w:pPr>
        <w:spacing w:after="0"/>
      </w:pPr>
      <w:r>
        <w:br w:type="page"/>
      </w:r>
    </w:p>
    <w:p w:rsidR="004556C0" w:rsidRDefault="004556C0" w:rsidP="004556C0">
      <w:pPr>
        <w:pStyle w:val="Heading1"/>
      </w:pPr>
      <w:r>
        <w:lastRenderedPageBreak/>
        <w:t>Goal</w:t>
      </w:r>
    </w:p>
    <w:p w:rsidR="004556C0" w:rsidRPr="004556C0" w:rsidRDefault="004556C0" w:rsidP="004556C0">
      <w:r>
        <w:t xml:space="preserve">The goal of this project is to demonstrate skills in the area Spring &amp; </w:t>
      </w:r>
      <w:proofErr w:type="spellStart"/>
      <w:r>
        <w:t>AngularJS</w:t>
      </w:r>
      <w:proofErr w:type="spellEnd"/>
      <w:r>
        <w:t>. A sample application is defined and being implemented.</w:t>
      </w:r>
    </w:p>
    <w:p w:rsidR="004556C0" w:rsidRDefault="004556C0" w:rsidP="00811CA8">
      <w:pPr>
        <w:pStyle w:val="Heading1"/>
      </w:pPr>
      <w:r>
        <w:t>Application Overview</w:t>
      </w:r>
    </w:p>
    <w:p w:rsidR="004556C0" w:rsidRDefault="004556C0" w:rsidP="004556C0">
      <w:r>
        <w:t>The sample application provides functionalities for task management. The user can create projects and within a project, create a list of tasks. He can arrange these tasks as he sees fit, mark them as completed.</w:t>
      </w:r>
    </w:p>
    <w:p w:rsidR="000E2E05" w:rsidRDefault="000E2E05" w:rsidP="004556C0">
      <w:pPr>
        <w:pStyle w:val="Heading1"/>
      </w:pPr>
      <w:r>
        <w:t>Epics</w:t>
      </w:r>
    </w:p>
    <w:p w:rsidR="000E2E05" w:rsidRDefault="000E2E05" w:rsidP="000E2E05">
      <w:r>
        <w:t>The following Epics have been identified:</w:t>
      </w:r>
    </w:p>
    <w:p w:rsidR="000E2E05" w:rsidRDefault="000E2E05" w:rsidP="000E2E05">
      <w:pPr>
        <w:numPr>
          <w:ilvl w:val="0"/>
          <w:numId w:val="15"/>
        </w:numPr>
      </w:pPr>
      <w:r>
        <w:t>Registration/Login: register to the system or log in.</w:t>
      </w:r>
    </w:p>
    <w:p w:rsidR="000E2E05" w:rsidRDefault="000E2E05" w:rsidP="000E2E05">
      <w:pPr>
        <w:numPr>
          <w:ilvl w:val="0"/>
          <w:numId w:val="15"/>
        </w:numPr>
      </w:pPr>
      <w:r>
        <w:t>Project Management: create, modify and delete projects. Reorder projects.</w:t>
      </w:r>
    </w:p>
    <w:p w:rsidR="000E2E05" w:rsidRPr="000E2E05" w:rsidRDefault="000E2E05" w:rsidP="000E2E05">
      <w:pPr>
        <w:numPr>
          <w:ilvl w:val="0"/>
          <w:numId w:val="15"/>
        </w:numPr>
      </w:pPr>
      <w:r>
        <w:t>Task Management: create, modify and delete tasks. Reorder tasks or move them to other projects.</w:t>
      </w:r>
    </w:p>
    <w:p w:rsidR="004556C0" w:rsidRDefault="004556C0" w:rsidP="004556C0">
      <w:pPr>
        <w:pStyle w:val="Heading1"/>
      </w:pPr>
      <w:r>
        <w:t>Use Cases</w:t>
      </w:r>
    </w:p>
    <w:p w:rsidR="004556C0" w:rsidRDefault="004556C0" w:rsidP="004556C0">
      <w:r>
        <w:t>This section holds the main use cases.</w:t>
      </w:r>
    </w:p>
    <w:p w:rsidR="004556C0" w:rsidRDefault="004556C0" w:rsidP="004556C0">
      <w:pPr>
        <w:pStyle w:val="Heading2"/>
      </w:pPr>
      <w:r>
        <w:t>Register</w:t>
      </w:r>
    </w:p>
    <w:tbl>
      <w:tblPr>
        <w:tblStyle w:val="TableColumns4"/>
        <w:tblW w:w="0" w:type="auto"/>
        <w:tblLook w:val="0480"/>
      </w:tblPr>
      <w:tblGrid>
        <w:gridCol w:w="1728"/>
        <w:gridCol w:w="7128"/>
      </w:tblGrid>
      <w:tr w:rsidR="004556C0" w:rsidTr="004556C0">
        <w:trPr>
          <w:trHeight w:val="360"/>
        </w:trPr>
        <w:tc>
          <w:tcPr>
            <w:tcW w:w="1728" w:type="dxa"/>
          </w:tcPr>
          <w:p w:rsidR="004556C0" w:rsidRPr="004556C0" w:rsidRDefault="004556C0" w:rsidP="004556C0">
            <w:pPr>
              <w:jc w:val="right"/>
              <w:rPr>
                <w:b/>
              </w:rPr>
            </w:pPr>
            <w:r w:rsidRPr="004556C0">
              <w:rPr>
                <w:b/>
              </w:rPr>
              <w:t>Goal</w:t>
            </w:r>
          </w:p>
        </w:tc>
        <w:tc>
          <w:tcPr>
            <w:tcW w:w="7128" w:type="dxa"/>
          </w:tcPr>
          <w:p w:rsidR="004556C0" w:rsidRDefault="004556C0" w:rsidP="004556C0">
            <w:r>
              <w:t>A new user registers to the service.</w:t>
            </w:r>
          </w:p>
        </w:tc>
      </w:tr>
      <w:tr w:rsidR="004556C0" w:rsidTr="004556C0">
        <w:trPr>
          <w:trHeight w:val="360"/>
        </w:trPr>
        <w:tc>
          <w:tcPr>
            <w:tcW w:w="1728" w:type="dxa"/>
          </w:tcPr>
          <w:p w:rsidR="004556C0" w:rsidRPr="004556C0" w:rsidRDefault="004556C0" w:rsidP="004556C0">
            <w:pPr>
              <w:jc w:val="righ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4556C0" w:rsidRDefault="004556C0" w:rsidP="004556C0">
            <w:r>
              <w:t>User</w:t>
            </w:r>
          </w:p>
        </w:tc>
      </w:tr>
      <w:tr w:rsidR="004556C0" w:rsidTr="004556C0">
        <w:trPr>
          <w:trHeight w:val="360"/>
        </w:trPr>
        <w:tc>
          <w:tcPr>
            <w:tcW w:w="1728" w:type="dxa"/>
          </w:tcPr>
          <w:p w:rsidR="004556C0" w:rsidRPr="004556C0" w:rsidRDefault="004556C0" w:rsidP="004556C0">
            <w:pPr>
              <w:jc w:val="righ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4556C0" w:rsidRDefault="004556C0" w:rsidP="004556C0">
            <w:r>
              <w:t>User selects register.</w:t>
            </w:r>
          </w:p>
        </w:tc>
      </w:tr>
      <w:tr w:rsidR="004556C0" w:rsidTr="004556C0">
        <w:trPr>
          <w:trHeight w:val="360"/>
        </w:trPr>
        <w:tc>
          <w:tcPr>
            <w:tcW w:w="1728" w:type="dxa"/>
          </w:tcPr>
          <w:p w:rsidR="004556C0" w:rsidRPr="004556C0" w:rsidRDefault="004556C0" w:rsidP="004556C0">
            <w:pPr>
              <w:jc w:val="right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  <w:tc>
          <w:tcPr>
            <w:tcW w:w="7128" w:type="dxa"/>
          </w:tcPr>
          <w:p w:rsidR="004556C0" w:rsidRDefault="000E2E05" w:rsidP="000E2E05">
            <w:pPr>
              <w:numPr>
                <w:ilvl w:val="0"/>
                <w:numId w:val="16"/>
              </w:numPr>
            </w:pPr>
            <w:r>
              <w:t>The user clicks on register.</w:t>
            </w:r>
          </w:p>
          <w:p w:rsidR="000E2E05" w:rsidRDefault="000E2E05" w:rsidP="000E2E05">
            <w:pPr>
              <w:numPr>
                <w:ilvl w:val="0"/>
                <w:numId w:val="16"/>
              </w:numPr>
            </w:pPr>
            <w:r>
              <w:t>The user provides his name and email address and password.</w:t>
            </w:r>
          </w:p>
          <w:p w:rsidR="000E2E05" w:rsidRDefault="000E2E05" w:rsidP="000E2E05">
            <w:pPr>
              <w:numPr>
                <w:ilvl w:val="0"/>
                <w:numId w:val="16"/>
              </w:numPr>
            </w:pPr>
            <w:r>
              <w:t>He receives a welcome mail with an embedded link.</w:t>
            </w:r>
          </w:p>
          <w:p w:rsidR="000E2E05" w:rsidRDefault="000E2E05" w:rsidP="000E2E05">
            <w:pPr>
              <w:numPr>
                <w:ilvl w:val="0"/>
                <w:numId w:val="16"/>
              </w:numPr>
            </w:pPr>
            <w:r>
              <w:t>He clicks on the link and confirms his email ending up on the front page (already logged in).</w:t>
            </w:r>
          </w:p>
        </w:tc>
      </w:tr>
      <w:tr w:rsidR="004556C0" w:rsidTr="004556C0">
        <w:trPr>
          <w:trHeight w:val="360"/>
        </w:trPr>
        <w:tc>
          <w:tcPr>
            <w:tcW w:w="1728" w:type="dxa"/>
          </w:tcPr>
          <w:p w:rsidR="004556C0" w:rsidRPr="004556C0" w:rsidRDefault="004556C0" w:rsidP="004556C0">
            <w:pPr>
              <w:jc w:val="right"/>
              <w:rPr>
                <w:b/>
              </w:rPr>
            </w:pPr>
          </w:p>
        </w:tc>
        <w:tc>
          <w:tcPr>
            <w:tcW w:w="7128" w:type="dxa"/>
          </w:tcPr>
          <w:p w:rsidR="004556C0" w:rsidRDefault="004556C0" w:rsidP="004556C0"/>
        </w:tc>
      </w:tr>
    </w:tbl>
    <w:p w:rsidR="004556C0" w:rsidRDefault="000E2E05" w:rsidP="000E2E05">
      <w:pPr>
        <w:pStyle w:val="Heading2"/>
      </w:pPr>
      <w:r>
        <w:t>Login</w:t>
      </w:r>
    </w:p>
    <w:tbl>
      <w:tblPr>
        <w:tblW w:w="0" w:type="auto"/>
        <w:tblLook w:val="0480"/>
      </w:tblPr>
      <w:tblGrid>
        <w:gridCol w:w="1728"/>
        <w:gridCol w:w="7128"/>
      </w:tblGrid>
      <w:tr w:rsidR="000E2E05" w:rsidTr="000E2E05">
        <w:trPr>
          <w:trHeight w:val="360"/>
        </w:trPr>
        <w:tc>
          <w:tcPr>
            <w:tcW w:w="1728" w:type="dxa"/>
          </w:tcPr>
          <w:p w:rsidR="000E2E05" w:rsidRPr="000E2E05" w:rsidRDefault="000E2E05" w:rsidP="000E2E05">
            <w:pPr>
              <w:jc w:val="right"/>
              <w:rPr>
                <w:b/>
              </w:rPr>
            </w:pPr>
            <w:r w:rsidRPr="000E2E05">
              <w:rPr>
                <w:b/>
              </w:rPr>
              <w:t>Goal</w:t>
            </w:r>
          </w:p>
        </w:tc>
        <w:tc>
          <w:tcPr>
            <w:tcW w:w="7128" w:type="dxa"/>
          </w:tcPr>
          <w:p w:rsidR="000E2E05" w:rsidRDefault="000E2E05" w:rsidP="000E2E05">
            <w:r>
              <w:t>A registered user logs in to the application.</w:t>
            </w:r>
          </w:p>
        </w:tc>
      </w:tr>
      <w:tr w:rsidR="000E2E05" w:rsidTr="000E2E05">
        <w:trPr>
          <w:trHeight w:val="360"/>
        </w:trPr>
        <w:tc>
          <w:tcPr>
            <w:tcW w:w="1728" w:type="dxa"/>
          </w:tcPr>
          <w:p w:rsidR="000E2E05" w:rsidRPr="000E2E05" w:rsidRDefault="000E2E05" w:rsidP="000E2E05">
            <w:pPr>
              <w:jc w:val="right"/>
              <w:rPr>
                <w:b/>
              </w:rPr>
            </w:pPr>
            <w:r w:rsidRPr="000E2E05"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0E2E05" w:rsidRDefault="000E2E05" w:rsidP="00451916">
            <w:r>
              <w:t>User</w:t>
            </w:r>
          </w:p>
        </w:tc>
      </w:tr>
      <w:tr w:rsidR="000E2E05" w:rsidTr="000E2E05">
        <w:trPr>
          <w:trHeight w:val="360"/>
        </w:trPr>
        <w:tc>
          <w:tcPr>
            <w:tcW w:w="1728" w:type="dxa"/>
          </w:tcPr>
          <w:p w:rsidR="000E2E05" w:rsidRPr="000E2E05" w:rsidRDefault="000E2E05" w:rsidP="000E2E05">
            <w:pPr>
              <w:jc w:val="right"/>
              <w:rPr>
                <w:b/>
              </w:rPr>
            </w:pPr>
            <w:r w:rsidRPr="000E2E05"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0E2E05" w:rsidRDefault="000E2E05" w:rsidP="000E2E05">
            <w:r>
              <w:t>User selects login.</w:t>
            </w:r>
          </w:p>
        </w:tc>
      </w:tr>
      <w:tr w:rsidR="000E2E05" w:rsidTr="000E2E05">
        <w:trPr>
          <w:trHeight w:val="360"/>
        </w:trPr>
        <w:tc>
          <w:tcPr>
            <w:tcW w:w="1728" w:type="dxa"/>
          </w:tcPr>
          <w:p w:rsidR="000E2E05" w:rsidRPr="000E2E05" w:rsidRDefault="000E2E05" w:rsidP="000E2E05">
            <w:pPr>
              <w:jc w:val="right"/>
              <w:rPr>
                <w:b/>
              </w:rPr>
            </w:pPr>
            <w:r w:rsidRPr="000E2E05">
              <w:rPr>
                <w:b/>
              </w:rPr>
              <w:t>Main Success Scenario</w:t>
            </w:r>
          </w:p>
        </w:tc>
        <w:tc>
          <w:tcPr>
            <w:tcW w:w="7128" w:type="dxa"/>
          </w:tcPr>
          <w:p w:rsidR="000E2E05" w:rsidRDefault="000E2E05" w:rsidP="000E2E05">
            <w:pPr>
              <w:numPr>
                <w:ilvl w:val="0"/>
                <w:numId w:val="17"/>
              </w:numPr>
            </w:pPr>
            <w:r>
              <w:t>The user clicks on login.</w:t>
            </w:r>
          </w:p>
          <w:p w:rsidR="000E2E05" w:rsidRDefault="000E2E05" w:rsidP="000E2E05">
            <w:pPr>
              <w:numPr>
                <w:ilvl w:val="0"/>
                <w:numId w:val="17"/>
              </w:numPr>
            </w:pPr>
            <w:r>
              <w:t>The user enters his email and password.</w:t>
            </w:r>
          </w:p>
          <w:p w:rsidR="000E2E05" w:rsidRDefault="000E2E05" w:rsidP="000E2E05">
            <w:pPr>
              <w:numPr>
                <w:ilvl w:val="0"/>
                <w:numId w:val="17"/>
              </w:numPr>
            </w:pPr>
            <w:r>
              <w:t>The system authenticates the user and forwards him to the front page.</w:t>
            </w:r>
          </w:p>
        </w:tc>
      </w:tr>
      <w:tr w:rsidR="000E2E05" w:rsidTr="000E2E05">
        <w:trPr>
          <w:trHeight w:val="360"/>
        </w:trPr>
        <w:tc>
          <w:tcPr>
            <w:tcW w:w="1728" w:type="dxa"/>
          </w:tcPr>
          <w:p w:rsidR="000E2E05" w:rsidRPr="000E2E05" w:rsidRDefault="000E2E05" w:rsidP="000E2E05">
            <w:pPr>
              <w:jc w:val="right"/>
              <w:rPr>
                <w:b/>
              </w:rPr>
            </w:pPr>
          </w:p>
        </w:tc>
        <w:tc>
          <w:tcPr>
            <w:tcW w:w="7128" w:type="dxa"/>
          </w:tcPr>
          <w:p w:rsidR="000E2E05" w:rsidRDefault="000E2E05" w:rsidP="00451916"/>
        </w:tc>
      </w:tr>
    </w:tbl>
    <w:p w:rsidR="000E2E05" w:rsidRDefault="000E2E05" w:rsidP="000E2E05">
      <w:pPr>
        <w:pStyle w:val="Heading2"/>
      </w:pPr>
      <w:r>
        <w:t>Create Project</w:t>
      </w:r>
    </w:p>
    <w:tbl>
      <w:tblPr>
        <w:tblW w:w="0" w:type="auto"/>
        <w:tblLook w:val="0480"/>
      </w:tblPr>
      <w:tblGrid>
        <w:gridCol w:w="1728"/>
        <w:gridCol w:w="7128"/>
      </w:tblGrid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Goal</w:t>
            </w:r>
          </w:p>
        </w:tc>
        <w:tc>
          <w:tcPr>
            <w:tcW w:w="7128" w:type="dxa"/>
          </w:tcPr>
          <w:p w:rsidR="000E2E05" w:rsidRDefault="000E2E05" w:rsidP="000E2E05">
            <w:r>
              <w:t>A logged-in user creates a new project.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0E2E05" w:rsidRDefault="000E2E05" w:rsidP="00451916">
            <w:r>
              <w:t>User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0E2E05" w:rsidRDefault="000E2E05" w:rsidP="000E2E05">
            <w:r>
              <w:t>User selects new project.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Main Success Scenario</w:t>
            </w:r>
          </w:p>
        </w:tc>
        <w:tc>
          <w:tcPr>
            <w:tcW w:w="7128" w:type="dxa"/>
          </w:tcPr>
          <w:p w:rsidR="000E2E05" w:rsidRDefault="000E2E05" w:rsidP="000E2E05">
            <w:pPr>
              <w:numPr>
                <w:ilvl w:val="0"/>
                <w:numId w:val="18"/>
              </w:numPr>
            </w:pPr>
            <w:r>
              <w:t>The user clicks on new project.</w:t>
            </w:r>
          </w:p>
          <w:p w:rsidR="000E2E05" w:rsidRDefault="000E2E05" w:rsidP="000E2E05">
            <w:pPr>
              <w:numPr>
                <w:ilvl w:val="0"/>
                <w:numId w:val="18"/>
              </w:numPr>
            </w:pPr>
            <w:r>
              <w:t>The user enters the name of the new project.</w:t>
            </w:r>
          </w:p>
          <w:p w:rsidR="000E2E05" w:rsidRDefault="000E2E05" w:rsidP="000E2E05">
            <w:pPr>
              <w:numPr>
                <w:ilvl w:val="0"/>
                <w:numId w:val="18"/>
              </w:numPr>
            </w:pPr>
            <w:r>
              <w:t>A new empty project is being created and will show up in the project list.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</w:p>
        </w:tc>
        <w:tc>
          <w:tcPr>
            <w:tcW w:w="7128" w:type="dxa"/>
          </w:tcPr>
          <w:p w:rsidR="000E2E05" w:rsidRDefault="000E2E05" w:rsidP="00451916"/>
        </w:tc>
      </w:tr>
    </w:tbl>
    <w:p w:rsidR="000E2E05" w:rsidRDefault="000E2E05" w:rsidP="000E2E05">
      <w:pPr>
        <w:pStyle w:val="Heading2"/>
      </w:pPr>
      <w:r>
        <w:t>Create Task</w:t>
      </w:r>
    </w:p>
    <w:tbl>
      <w:tblPr>
        <w:tblW w:w="0" w:type="auto"/>
        <w:tblLook w:val="0480"/>
      </w:tblPr>
      <w:tblGrid>
        <w:gridCol w:w="1728"/>
        <w:gridCol w:w="7128"/>
      </w:tblGrid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Goal</w:t>
            </w:r>
          </w:p>
        </w:tc>
        <w:tc>
          <w:tcPr>
            <w:tcW w:w="7128" w:type="dxa"/>
          </w:tcPr>
          <w:p w:rsidR="000E2E05" w:rsidRDefault="000E2E05" w:rsidP="000E2E05">
            <w:r>
              <w:t>A logged-in user creates a new task.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0E2E05" w:rsidRDefault="000E2E05" w:rsidP="00451916">
            <w:r>
              <w:t>User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0E2E05" w:rsidRDefault="000E2E05" w:rsidP="00451916">
            <w:r>
              <w:t>User selects login.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7128" w:type="dxa"/>
          </w:tcPr>
          <w:p w:rsidR="000E2E05" w:rsidRDefault="000E2E05" w:rsidP="00451916">
            <w:r>
              <w:t>A project is already selected.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Main Success Scenario</w:t>
            </w:r>
          </w:p>
        </w:tc>
        <w:tc>
          <w:tcPr>
            <w:tcW w:w="7128" w:type="dxa"/>
          </w:tcPr>
          <w:p w:rsidR="000E2E05" w:rsidRDefault="000E2E05" w:rsidP="000E2E05">
            <w:pPr>
              <w:numPr>
                <w:ilvl w:val="0"/>
                <w:numId w:val="19"/>
              </w:numPr>
            </w:pPr>
            <w:r>
              <w:t>The user clicks on new task.</w:t>
            </w:r>
          </w:p>
          <w:p w:rsidR="000E2E05" w:rsidRDefault="000E2E05" w:rsidP="000E2E05">
            <w:pPr>
              <w:numPr>
                <w:ilvl w:val="0"/>
                <w:numId w:val="19"/>
              </w:numPr>
            </w:pPr>
            <w:r>
              <w:t>The user enters the task name and description.</w:t>
            </w:r>
          </w:p>
          <w:p w:rsidR="000E2E05" w:rsidRDefault="000E2E05" w:rsidP="000E2E05">
            <w:pPr>
              <w:numPr>
                <w:ilvl w:val="0"/>
                <w:numId w:val="19"/>
              </w:numPr>
            </w:pPr>
            <w:r>
              <w:t>The new task is being added to the project.</w:t>
            </w:r>
          </w:p>
        </w:tc>
      </w:tr>
      <w:tr w:rsidR="000E2E05" w:rsidTr="00451916">
        <w:trPr>
          <w:trHeight w:val="360"/>
        </w:trPr>
        <w:tc>
          <w:tcPr>
            <w:tcW w:w="1728" w:type="dxa"/>
          </w:tcPr>
          <w:p w:rsidR="000E2E05" w:rsidRPr="000E2E05" w:rsidRDefault="000E2E05" w:rsidP="00451916">
            <w:pPr>
              <w:jc w:val="right"/>
              <w:rPr>
                <w:b/>
              </w:rPr>
            </w:pPr>
          </w:p>
        </w:tc>
        <w:tc>
          <w:tcPr>
            <w:tcW w:w="7128" w:type="dxa"/>
          </w:tcPr>
          <w:p w:rsidR="000E2E05" w:rsidRDefault="000E2E05" w:rsidP="00451916"/>
        </w:tc>
      </w:tr>
    </w:tbl>
    <w:p w:rsidR="00AE4DC5" w:rsidRDefault="00AE4DC5" w:rsidP="00AE4DC5">
      <w:pPr>
        <w:pStyle w:val="Heading2"/>
      </w:pPr>
      <w:r>
        <w:t>Modify Task</w:t>
      </w:r>
    </w:p>
    <w:tbl>
      <w:tblPr>
        <w:tblW w:w="0" w:type="auto"/>
        <w:tblLook w:val="0480"/>
      </w:tblPr>
      <w:tblGrid>
        <w:gridCol w:w="1728"/>
        <w:gridCol w:w="7128"/>
      </w:tblGrid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Goal</w:t>
            </w:r>
          </w:p>
        </w:tc>
        <w:tc>
          <w:tcPr>
            <w:tcW w:w="7128" w:type="dxa"/>
          </w:tcPr>
          <w:p w:rsidR="00AE4DC5" w:rsidRDefault="00AE4DC5" w:rsidP="00AE4DC5">
            <w:r>
              <w:t>A logged-in user modifies an existing.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AE4DC5" w:rsidRDefault="00AE4DC5" w:rsidP="00451916">
            <w:r>
              <w:t>User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AE4DC5" w:rsidRDefault="00AE4DC5" w:rsidP="00451916">
            <w:r>
              <w:t>User selects login.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7128" w:type="dxa"/>
          </w:tcPr>
          <w:p w:rsidR="00AE4DC5" w:rsidRDefault="00AE4DC5" w:rsidP="00451916">
            <w:r>
              <w:t>A project is already selected.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Main Success Scenario</w:t>
            </w:r>
          </w:p>
        </w:tc>
        <w:tc>
          <w:tcPr>
            <w:tcW w:w="7128" w:type="dxa"/>
          </w:tcPr>
          <w:p w:rsidR="00AE4DC5" w:rsidRDefault="00AE4DC5" w:rsidP="00AE4DC5">
            <w:pPr>
              <w:numPr>
                <w:ilvl w:val="0"/>
                <w:numId w:val="20"/>
              </w:numPr>
            </w:pPr>
            <w:r>
              <w:t>The user clicks on an existing task.</w:t>
            </w:r>
          </w:p>
          <w:p w:rsidR="00AE4DC5" w:rsidRDefault="00AE4DC5" w:rsidP="00AE4DC5">
            <w:pPr>
              <w:numPr>
                <w:ilvl w:val="0"/>
                <w:numId w:val="20"/>
              </w:numPr>
            </w:pPr>
            <w:r>
              <w:t>The user modifies the task in-place.</w:t>
            </w:r>
          </w:p>
          <w:p w:rsidR="00AE4DC5" w:rsidRDefault="00AE4DC5" w:rsidP="00AE4DC5">
            <w:pPr>
              <w:numPr>
                <w:ilvl w:val="0"/>
                <w:numId w:val="20"/>
              </w:numPr>
            </w:pPr>
            <w:r>
              <w:t>Changes are stored back to the server.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</w:p>
        </w:tc>
        <w:tc>
          <w:tcPr>
            <w:tcW w:w="7128" w:type="dxa"/>
          </w:tcPr>
          <w:p w:rsidR="00AE4DC5" w:rsidRDefault="00AE4DC5" w:rsidP="00451916"/>
        </w:tc>
      </w:tr>
    </w:tbl>
    <w:p w:rsidR="00AE4DC5" w:rsidRDefault="00AE4DC5" w:rsidP="00AE4DC5">
      <w:pPr>
        <w:pStyle w:val="Heading2"/>
      </w:pPr>
      <w:r>
        <w:t>Rearrange Task</w:t>
      </w:r>
    </w:p>
    <w:tbl>
      <w:tblPr>
        <w:tblW w:w="0" w:type="auto"/>
        <w:tblLook w:val="0480"/>
      </w:tblPr>
      <w:tblGrid>
        <w:gridCol w:w="1728"/>
        <w:gridCol w:w="7128"/>
      </w:tblGrid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Goal</w:t>
            </w:r>
          </w:p>
        </w:tc>
        <w:tc>
          <w:tcPr>
            <w:tcW w:w="7128" w:type="dxa"/>
          </w:tcPr>
          <w:p w:rsidR="00AE4DC5" w:rsidRDefault="00AE4DC5" w:rsidP="00AE4DC5">
            <w:r>
              <w:t>A logged-in user moves a task to a new location.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AE4DC5" w:rsidRDefault="00AE4DC5" w:rsidP="00451916">
            <w:r>
              <w:t>User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AE4DC5" w:rsidRDefault="00AE4DC5" w:rsidP="00451916">
            <w:r>
              <w:t>User selects login.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7128" w:type="dxa"/>
          </w:tcPr>
          <w:p w:rsidR="00AE4DC5" w:rsidRDefault="00AE4DC5" w:rsidP="00451916">
            <w:r>
              <w:t>A project is already selected.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lastRenderedPageBreak/>
              <w:t>Main Success Scenario</w:t>
            </w:r>
          </w:p>
        </w:tc>
        <w:tc>
          <w:tcPr>
            <w:tcW w:w="7128" w:type="dxa"/>
          </w:tcPr>
          <w:p w:rsidR="00AE4DC5" w:rsidRDefault="00AE4DC5" w:rsidP="00AE4DC5">
            <w:pPr>
              <w:numPr>
                <w:ilvl w:val="0"/>
                <w:numId w:val="21"/>
              </w:numPr>
            </w:pPr>
            <w:r>
              <w:t>The user clicks on an existing task.</w:t>
            </w:r>
          </w:p>
          <w:p w:rsidR="00AE4DC5" w:rsidRDefault="00AE4DC5" w:rsidP="00AE4DC5">
            <w:pPr>
              <w:numPr>
                <w:ilvl w:val="0"/>
                <w:numId w:val="21"/>
              </w:numPr>
            </w:pPr>
            <w:r>
              <w:t>He drags the task to a new position.</w:t>
            </w:r>
          </w:p>
          <w:p w:rsidR="00AE4DC5" w:rsidRDefault="00AE4DC5" w:rsidP="00AE4DC5">
            <w:pPr>
              <w:numPr>
                <w:ilvl w:val="0"/>
                <w:numId w:val="21"/>
              </w:numPr>
            </w:pPr>
            <w:r>
              <w:t>Task position is stored back to the server.</w:t>
            </w:r>
          </w:p>
        </w:tc>
      </w:tr>
      <w:tr w:rsidR="00AE4DC5" w:rsidTr="00451916">
        <w:trPr>
          <w:trHeight w:val="360"/>
        </w:trPr>
        <w:tc>
          <w:tcPr>
            <w:tcW w:w="1728" w:type="dxa"/>
          </w:tcPr>
          <w:p w:rsidR="00AE4DC5" w:rsidRPr="000E2E05" w:rsidRDefault="00AE4DC5" w:rsidP="00451916">
            <w:pPr>
              <w:jc w:val="right"/>
              <w:rPr>
                <w:b/>
              </w:rPr>
            </w:pPr>
          </w:p>
        </w:tc>
        <w:tc>
          <w:tcPr>
            <w:tcW w:w="7128" w:type="dxa"/>
          </w:tcPr>
          <w:p w:rsidR="00AE4DC5" w:rsidRDefault="00AE4DC5" w:rsidP="00451916"/>
        </w:tc>
      </w:tr>
    </w:tbl>
    <w:p w:rsidR="009A3DFF" w:rsidRDefault="009A3DFF" w:rsidP="009A3DFF">
      <w:pPr>
        <w:pStyle w:val="Heading2"/>
      </w:pPr>
      <w:r>
        <w:t>Change Task Status</w:t>
      </w:r>
    </w:p>
    <w:tbl>
      <w:tblPr>
        <w:tblW w:w="0" w:type="auto"/>
        <w:tblLook w:val="0480"/>
      </w:tblPr>
      <w:tblGrid>
        <w:gridCol w:w="1728"/>
        <w:gridCol w:w="7128"/>
      </w:tblGrid>
      <w:tr w:rsidR="009A3DFF" w:rsidTr="00451916">
        <w:trPr>
          <w:trHeight w:val="360"/>
        </w:trPr>
        <w:tc>
          <w:tcPr>
            <w:tcW w:w="1728" w:type="dxa"/>
          </w:tcPr>
          <w:p w:rsidR="009A3DFF" w:rsidRPr="000E2E05" w:rsidRDefault="009A3DFF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Goal</w:t>
            </w:r>
          </w:p>
        </w:tc>
        <w:tc>
          <w:tcPr>
            <w:tcW w:w="7128" w:type="dxa"/>
          </w:tcPr>
          <w:p w:rsidR="009A3DFF" w:rsidRDefault="009A3DFF" w:rsidP="009A3DFF">
            <w:r>
              <w:t>A logged-in user puts a task into a new status.</w:t>
            </w:r>
          </w:p>
        </w:tc>
      </w:tr>
      <w:tr w:rsidR="009A3DFF" w:rsidTr="00451916">
        <w:trPr>
          <w:trHeight w:val="360"/>
        </w:trPr>
        <w:tc>
          <w:tcPr>
            <w:tcW w:w="1728" w:type="dxa"/>
          </w:tcPr>
          <w:p w:rsidR="009A3DFF" w:rsidRPr="000E2E05" w:rsidRDefault="009A3DFF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Primary Actor</w:t>
            </w:r>
          </w:p>
        </w:tc>
        <w:tc>
          <w:tcPr>
            <w:tcW w:w="7128" w:type="dxa"/>
          </w:tcPr>
          <w:p w:rsidR="009A3DFF" w:rsidRDefault="009A3DFF" w:rsidP="00451916">
            <w:r>
              <w:t>User</w:t>
            </w:r>
          </w:p>
        </w:tc>
      </w:tr>
      <w:tr w:rsidR="009A3DFF" w:rsidTr="00451916">
        <w:trPr>
          <w:trHeight w:val="360"/>
        </w:trPr>
        <w:tc>
          <w:tcPr>
            <w:tcW w:w="1728" w:type="dxa"/>
          </w:tcPr>
          <w:p w:rsidR="009A3DFF" w:rsidRPr="000E2E05" w:rsidRDefault="009A3DFF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Trigger</w:t>
            </w:r>
          </w:p>
        </w:tc>
        <w:tc>
          <w:tcPr>
            <w:tcW w:w="7128" w:type="dxa"/>
          </w:tcPr>
          <w:p w:rsidR="009A3DFF" w:rsidRDefault="009A3DFF" w:rsidP="00451916">
            <w:r>
              <w:t>User selects login.</w:t>
            </w:r>
          </w:p>
        </w:tc>
      </w:tr>
      <w:tr w:rsidR="009A3DFF" w:rsidTr="00451916">
        <w:trPr>
          <w:trHeight w:val="360"/>
        </w:trPr>
        <w:tc>
          <w:tcPr>
            <w:tcW w:w="1728" w:type="dxa"/>
          </w:tcPr>
          <w:p w:rsidR="009A3DFF" w:rsidRPr="000E2E05" w:rsidRDefault="009A3DFF" w:rsidP="00451916">
            <w:pPr>
              <w:jc w:val="right"/>
              <w:rPr>
                <w:b/>
              </w:rPr>
            </w:pPr>
            <w:r>
              <w:rPr>
                <w:b/>
              </w:rPr>
              <w:t>Prerequisite</w:t>
            </w:r>
          </w:p>
        </w:tc>
        <w:tc>
          <w:tcPr>
            <w:tcW w:w="7128" w:type="dxa"/>
          </w:tcPr>
          <w:p w:rsidR="009A3DFF" w:rsidRDefault="009A3DFF" w:rsidP="00451916">
            <w:r>
              <w:t>A project is already selected.</w:t>
            </w:r>
          </w:p>
        </w:tc>
      </w:tr>
      <w:tr w:rsidR="009A3DFF" w:rsidTr="00451916">
        <w:trPr>
          <w:trHeight w:val="360"/>
        </w:trPr>
        <w:tc>
          <w:tcPr>
            <w:tcW w:w="1728" w:type="dxa"/>
          </w:tcPr>
          <w:p w:rsidR="009A3DFF" w:rsidRPr="000E2E05" w:rsidRDefault="009A3DFF" w:rsidP="00451916">
            <w:pPr>
              <w:jc w:val="right"/>
              <w:rPr>
                <w:b/>
              </w:rPr>
            </w:pPr>
            <w:r w:rsidRPr="000E2E05">
              <w:rPr>
                <w:b/>
              </w:rPr>
              <w:t>Main Success Scenario</w:t>
            </w:r>
          </w:p>
        </w:tc>
        <w:tc>
          <w:tcPr>
            <w:tcW w:w="7128" w:type="dxa"/>
          </w:tcPr>
          <w:p w:rsidR="009A3DFF" w:rsidRDefault="009A3DFF" w:rsidP="009A3DFF">
            <w:pPr>
              <w:numPr>
                <w:ilvl w:val="0"/>
                <w:numId w:val="22"/>
              </w:numPr>
            </w:pPr>
            <w:r>
              <w:t>The user clicks on an existing task.</w:t>
            </w:r>
          </w:p>
          <w:p w:rsidR="009A3DFF" w:rsidRDefault="009A3DFF" w:rsidP="009A3DFF">
            <w:pPr>
              <w:numPr>
                <w:ilvl w:val="0"/>
                <w:numId w:val="22"/>
              </w:numPr>
            </w:pPr>
            <w:r>
              <w:t>He selects the new status.</w:t>
            </w:r>
          </w:p>
          <w:p w:rsidR="009A3DFF" w:rsidRDefault="009A3DFF" w:rsidP="009A3DFF">
            <w:pPr>
              <w:numPr>
                <w:ilvl w:val="0"/>
                <w:numId w:val="22"/>
              </w:numPr>
            </w:pPr>
            <w:r>
              <w:t>Depending on the new status, the task may disappear from the project list.</w:t>
            </w:r>
          </w:p>
        </w:tc>
      </w:tr>
    </w:tbl>
    <w:p w:rsidR="000E2E05" w:rsidRPr="000E2E05" w:rsidRDefault="000E2E05" w:rsidP="000E2E05"/>
    <w:p w:rsidR="004556C0" w:rsidRPr="004556C0" w:rsidRDefault="000E2E05" w:rsidP="004556C0">
      <w:pPr>
        <w:pStyle w:val="Heading1"/>
      </w:pPr>
      <w:r>
        <w:t>Implementation</w:t>
      </w:r>
    </w:p>
    <w:p w:rsidR="004556C0" w:rsidRDefault="004556C0" w:rsidP="004556C0">
      <w:pPr>
        <w:pStyle w:val="Heading2"/>
      </w:pPr>
      <w:r>
        <w:t>Entities</w:t>
      </w:r>
    </w:p>
    <w:p w:rsidR="004556C0" w:rsidRDefault="004556C0" w:rsidP="004556C0">
      <w:r>
        <w:t>The following key entities play a role in this application.</w:t>
      </w:r>
    </w:p>
    <w:p w:rsidR="004556C0" w:rsidRDefault="000E2E05" w:rsidP="000E2E05">
      <w:pPr>
        <w:pStyle w:val="Heading3"/>
      </w:pPr>
      <w:r>
        <w:t>User</w:t>
      </w:r>
    </w:p>
    <w:p w:rsidR="000E2E05" w:rsidRDefault="000E2E05" w:rsidP="000E2E05">
      <w:r>
        <w:t xml:space="preserve">A user is a person using the system. It can authenticate to the system and will have </w:t>
      </w:r>
      <w:r w:rsidR="00AE4DC5">
        <w:t>associated roles</w:t>
      </w:r>
      <w:r>
        <w:t>.</w:t>
      </w:r>
    </w:p>
    <w:p w:rsidR="000E2E05" w:rsidRDefault="00AE4DC5" w:rsidP="000E2E05">
      <w:pPr>
        <w:pStyle w:val="Heading3"/>
      </w:pPr>
      <w:r>
        <w:t>Team</w:t>
      </w:r>
    </w:p>
    <w:p w:rsidR="000E2E05" w:rsidRPr="000E2E05" w:rsidRDefault="000E2E05" w:rsidP="000E2E05">
      <w:r>
        <w:t xml:space="preserve">A user belongs to </w:t>
      </w:r>
      <w:r w:rsidR="00AE4DC5">
        <w:t>one or multiple</w:t>
      </w:r>
      <w:r>
        <w:t xml:space="preserve"> </w:t>
      </w:r>
      <w:r w:rsidR="00AE4DC5">
        <w:t>teams</w:t>
      </w:r>
      <w:r>
        <w:t>.</w:t>
      </w:r>
      <w:r w:rsidR="00AE4DC5">
        <w:t xml:space="preserve"> Users in the same team share visibility on projects and tasks.</w:t>
      </w:r>
    </w:p>
    <w:p w:rsidR="00AE4DC5" w:rsidRDefault="00AE4DC5" w:rsidP="000E2E05">
      <w:pPr>
        <w:pStyle w:val="Heading3"/>
      </w:pPr>
      <w:r>
        <w:t>Role</w:t>
      </w:r>
    </w:p>
    <w:p w:rsidR="00AE4DC5" w:rsidRPr="00AE4DC5" w:rsidRDefault="00AE4DC5" w:rsidP="00AE4DC5">
      <w:r>
        <w:t>Within the scope of a team, a user can have multiple roles. Roles define what the user is allowed to see and do.</w:t>
      </w:r>
    </w:p>
    <w:p w:rsidR="000E2E05" w:rsidRDefault="000E2E05" w:rsidP="000E2E05">
      <w:pPr>
        <w:pStyle w:val="Heading3"/>
      </w:pPr>
      <w:r>
        <w:t>Project</w:t>
      </w:r>
    </w:p>
    <w:p w:rsidR="000E2E05" w:rsidRDefault="000E2E05" w:rsidP="000E2E05">
      <w:r>
        <w:t xml:space="preserve">A project is a container for tasks. </w:t>
      </w:r>
      <w:r w:rsidR="00AE4DC5">
        <w:t>Projects are owned by a team.</w:t>
      </w:r>
    </w:p>
    <w:p w:rsidR="00AE4DC5" w:rsidRDefault="00AE4DC5" w:rsidP="00AE4DC5">
      <w:pPr>
        <w:pStyle w:val="Heading3"/>
      </w:pPr>
      <w:r>
        <w:t>Task</w:t>
      </w:r>
    </w:p>
    <w:p w:rsidR="00AE4DC5" w:rsidRPr="00AE4DC5" w:rsidRDefault="00AE4DC5" w:rsidP="00AE4DC5">
      <w:r>
        <w:t>A task is contained in a project. It can have various states associated.</w:t>
      </w:r>
    </w:p>
    <w:p w:rsidR="00317305" w:rsidRPr="002C4810" w:rsidRDefault="00811CA8" w:rsidP="00811CA8">
      <w:pPr>
        <w:pStyle w:val="Heading1"/>
        <w:rPr>
          <w:szCs w:val="24"/>
        </w:rPr>
      </w:pPr>
      <w:r>
        <w:t>Worksheet</w:t>
      </w:r>
    </w:p>
    <w:p w:rsidR="00CA448B" w:rsidRDefault="00CA448B" w:rsidP="002C4810"/>
    <w:p w:rsidR="002C4810" w:rsidRDefault="002C4810" w:rsidP="00584922">
      <w:pPr>
        <w:tabs>
          <w:tab w:val="left" w:pos="1584"/>
          <w:tab w:val="right" w:leader="underscore" w:pos="2736"/>
          <w:tab w:val="left" w:pos="2880"/>
          <w:tab w:val="right" w:leader="underscore" w:pos="4032"/>
        </w:tabs>
      </w:pPr>
      <w:r>
        <w:t>Client approval:</w:t>
      </w:r>
      <w:r w:rsidR="00584922">
        <w:tab/>
      </w:r>
      <w:r>
        <w:t>Yes</w:t>
      </w:r>
      <w:r w:rsidR="00811CA8">
        <w:t xml:space="preserve"> </w:t>
      </w:r>
      <w:r w:rsidR="00584922">
        <w:tab/>
      </w:r>
      <w:r w:rsidR="00584922">
        <w:tab/>
      </w:r>
      <w:r>
        <w:t>No</w:t>
      </w:r>
      <w:r w:rsidR="00811CA8">
        <w:t xml:space="preserve"> </w:t>
      </w:r>
      <w:r w:rsidR="00584922">
        <w:tab/>
      </w:r>
    </w:p>
    <w:p w:rsidR="000E3165" w:rsidRDefault="000E3165" w:rsidP="000E3165">
      <w:pPr>
        <w:tabs>
          <w:tab w:val="center" w:leader="underscore" w:pos="9900"/>
        </w:tabs>
      </w:pPr>
    </w:p>
    <w:p w:rsidR="000E3165" w:rsidRDefault="00846C1B" w:rsidP="000E3165">
      <w:pPr>
        <w:tabs>
          <w:tab w:val="center" w:leader="underscore" w:pos="9900"/>
        </w:tabs>
      </w:pPr>
      <w:r>
        <w:t>Note</w:t>
      </w:r>
      <w:r w:rsidR="0074178C">
        <w:t xml:space="preserve"> whether</w:t>
      </w:r>
      <w:r>
        <w:t xml:space="preserve"> </w:t>
      </w:r>
      <w:r w:rsidR="0074178C">
        <w:t>your</w:t>
      </w:r>
      <w:r w:rsidR="000E3165" w:rsidRPr="00D91DD9">
        <w:t xml:space="preserve"> case study </w:t>
      </w:r>
      <w:r w:rsidR="000E3165">
        <w:t>need</w:t>
      </w:r>
      <w:r>
        <w:t>s</w:t>
      </w:r>
      <w:r w:rsidR="000E3165">
        <w:t xml:space="preserve"> to be </w:t>
      </w:r>
      <w:r w:rsidR="000E3165" w:rsidRPr="00D91DD9">
        <w:t xml:space="preserve">ready in time for </w:t>
      </w:r>
      <w:r>
        <w:t>a specific event</w:t>
      </w:r>
      <w:r w:rsidR="002B4DC1">
        <w:t>:</w:t>
      </w:r>
    </w:p>
    <w:p w:rsidR="00846C1B" w:rsidRDefault="00846C1B" w:rsidP="000E3165">
      <w:pPr>
        <w:tabs>
          <w:tab w:val="center" w:leader="underscore" w:pos="9900"/>
        </w:tabs>
      </w:pPr>
    </w:p>
    <w:p w:rsidR="000E3165" w:rsidRDefault="00486097" w:rsidP="008C2A1F">
      <w:pPr>
        <w:tabs>
          <w:tab w:val="right" w:leader="underscore" w:pos="2736"/>
          <w:tab w:val="left" w:pos="2880"/>
          <w:tab w:val="right" w:leader="underscore" w:pos="7200"/>
        </w:tabs>
      </w:pPr>
      <w:r>
        <w:t>Date</w:t>
      </w:r>
      <w:r w:rsidR="007335AB">
        <w:t>:</w:t>
      </w:r>
      <w:r>
        <w:t xml:space="preserve"> </w:t>
      </w:r>
      <w:r w:rsidR="007335AB">
        <w:tab/>
      </w:r>
      <w:r w:rsidR="007335AB">
        <w:tab/>
      </w:r>
      <w:r w:rsidR="000E3165">
        <w:t>Event</w:t>
      </w:r>
      <w:r w:rsidR="007335AB">
        <w:t>:</w:t>
      </w:r>
      <w:r w:rsidR="000E3165">
        <w:t xml:space="preserve"> </w:t>
      </w:r>
      <w:r w:rsidR="007335AB">
        <w:tab/>
      </w:r>
    </w:p>
    <w:p w:rsidR="00846C1B" w:rsidRDefault="00846C1B" w:rsidP="000E3165">
      <w:pPr>
        <w:tabs>
          <w:tab w:val="center" w:leader="underscore" w:pos="9900"/>
        </w:tabs>
      </w:pPr>
    </w:p>
    <w:p w:rsidR="002C4810" w:rsidRPr="002920D2" w:rsidRDefault="002C4810" w:rsidP="00CA448B">
      <w:pPr>
        <w:pStyle w:val="TableTitle"/>
      </w:pPr>
      <w:r>
        <w:t>Your company information</w:t>
      </w:r>
    </w:p>
    <w:tbl>
      <w:tblPr>
        <w:tblW w:w="8640" w:type="dxa"/>
        <w:tblInd w:w="108" w:type="dxa"/>
        <w:tblBorders>
          <w:top w:val="single" w:sz="4" w:space="0" w:color="868286"/>
          <w:bottom w:val="single" w:sz="4" w:space="0" w:color="868286"/>
          <w:insideH w:val="single" w:sz="4" w:space="0" w:color="868286"/>
          <w:insideV w:val="single" w:sz="4" w:space="0" w:color="868286"/>
        </w:tblBorders>
        <w:tblCellMar>
          <w:left w:w="115" w:type="dxa"/>
          <w:right w:w="115" w:type="dxa"/>
        </w:tblCellMar>
        <w:tblLook w:val="01E0"/>
      </w:tblPr>
      <w:tblGrid>
        <w:gridCol w:w="2399"/>
        <w:gridCol w:w="6241"/>
      </w:tblGrid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 w:rsidRPr="00063237">
              <w:t>Branch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Address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City, state, ZIP</w:t>
            </w:r>
            <w:r w:rsidR="00F149F0">
              <w:t xml:space="preserve"> Code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Phone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Fax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063237" w:rsidRDefault="002C4810" w:rsidP="0091134F">
            <w:pPr>
              <w:pStyle w:val="TableBodyText"/>
            </w:pPr>
          </w:p>
        </w:tc>
      </w:tr>
    </w:tbl>
    <w:p w:rsidR="002C4810" w:rsidRPr="00E574E7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/>
      </w:tblPr>
      <w:tblGrid>
        <w:gridCol w:w="2395"/>
        <w:gridCol w:w="6245"/>
      </w:tblGrid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Contact name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Title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Phone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Fax number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bookmarkStart w:id="3" w:name="_Toc535734370"/>
            <w:r w:rsidRPr="00063237">
              <w:t>E-mail address</w:t>
            </w:r>
            <w:bookmarkEnd w:id="3"/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/>
      </w:tblPr>
      <w:tblGrid>
        <w:gridCol w:w="2399"/>
        <w:gridCol w:w="6241"/>
      </w:tblGrid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Solution group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Solution offering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DF58C7">
        <w:trPr>
          <w:trHeight w:val="360"/>
        </w:trPr>
        <w:tc>
          <w:tcPr>
            <w:tcW w:w="2610" w:type="dxa"/>
            <w:shd w:val="clear" w:color="auto" w:fill="D5D3CD"/>
            <w:vAlign w:val="center"/>
          </w:tcPr>
          <w:p w:rsidR="002C4810" w:rsidRPr="00063237" w:rsidRDefault="002C4810" w:rsidP="007770D8">
            <w:pPr>
              <w:pStyle w:val="Tablesubtitle"/>
            </w:pPr>
            <w:r>
              <w:t>Project name or title</w:t>
            </w:r>
          </w:p>
        </w:tc>
        <w:tc>
          <w:tcPr>
            <w:tcW w:w="7110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8601ED" w:rsidRDefault="008601ED" w:rsidP="003D315E">
      <w:bookmarkStart w:id="4" w:name="_Toc535734371"/>
    </w:p>
    <w:p w:rsidR="002C4810" w:rsidRDefault="002C4810" w:rsidP="00CA448B">
      <w:pPr>
        <w:pStyle w:val="TableTitle"/>
      </w:pPr>
      <w:r>
        <w:t>Customer p</w:t>
      </w:r>
      <w:r w:rsidRPr="002920D2">
        <w:t>rofile</w:t>
      </w:r>
      <w:bookmarkEnd w:id="4"/>
    </w:p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/>
      </w:tblPr>
      <w:tblGrid>
        <w:gridCol w:w="2233"/>
        <w:gridCol w:w="6407"/>
      </w:tblGrid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Customer name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Division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Address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 xml:space="preserve">City, state, </w:t>
            </w:r>
            <w:r>
              <w:t>ZIP</w:t>
            </w:r>
            <w:r w:rsidR="00F149F0">
              <w:t xml:space="preserve"> Code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Phone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Fax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Web site</w:t>
            </w:r>
            <w:r>
              <w:t xml:space="preserve"> address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Pr="00063237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/>
      </w:tblPr>
      <w:tblGrid>
        <w:gridCol w:w="2234"/>
        <w:gridCol w:w="6406"/>
      </w:tblGrid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Industry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846C1B" w:rsidP="007770D8">
            <w:pPr>
              <w:pStyle w:val="Tablesubtitle"/>
            </w:pPr>
            <w:r>
              <w:t>Number</w:t>
            </w:r>
            <w:r w:rsidR="002C4810" w:rsidRPr="00340569">
              <w:t xml:space="preserve"> of employees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063237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>
              <w:t>Annual revenue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Pr="00063237" w:rsidRDefault="002C4810" w:rsidP="00F03A28"/>
    <w:tbl>
      <w:tblPr>
        <w:tblW w:w="8640" w:type="dxa"/>
        <w:tblInd w:w="108" w:type="dxa"/>
        <w:tblBorders>
          <w:top w:val="single" w:sz="4" w:space="0" w:color="848284"/>
          <w:bottom w:val="single" w:sz="4" w:space="0" w:color="848284"/>
          <w:insideH w:val="single" w:sz="4" w:space="0" w:color="848284"/>
          <w:insideV w:val="single" w:sz="4" w:space="0" w:color="848284"/>
        </w:tblBorders>
        <w:tblLook w:val="01E0"/>
      </w:tblPr>
      <w:tblGrid>
        <w:gridCol w:w="2231"/>
        <w:gridCol w:w="6409"/>
      </w:tblGrid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lastRenderedPageBreak/>
              <w:t>Contact name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Title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Phone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Fax</w:t>
            </w:r>
            <w:r>
              <w:t xml:space="preserve"> number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  <w:tr w:rsidR="002C4810" w:rsidRPr="00F149F0">
        <w:trPr>
          <w:trHeight w:val="360"/>
        </w:trPr>
        <w:tc>
          <w:tcPr>
            <w:tcW w:w="2250" w:type="dxa"/>
            <w:shd w:val="clear" w:color="auto" w:fill="D5D3CD"/>
            <w:vAlign w:val="center"/>
          </w:tcPr>
          <w:p w:rsidR="002C4810" w:rsidRPr="00340569" w:rsidRDefault="002C4810" w:rsidP="007770D8">
            <w:pPr>
              <w:pStyle w:val="Tablesubtitle"/>
            </w:pPr>
            <w:r w:rsidRPr="00340569">
              <w:t>E-mail address</w:t>
            </w:r>
          </w:p>
        </w:tc>
        <w:tc>
          <w:tcPr>
            <w:tcW w:w="6498" w:type="dxa"/>
            <w:shd w:val="clear" w:color="auto" w:fill="auto"/>
            <w:vAlign w:val="center"/>
          </w:tcPr>
          <w:p w:rsidR="002C4810" w:rsidRPr="0091134F" w:rsidRDefault="002C4810" w:rsidP="0091134F">
            <w:pPr>
              <w:pStyle w:val="TableBodyText"/>
            </w:pPr>
          </w:p>
        </w:tc>
      </w:tr>
    </w:tbl>
    <w:p w:rsidR="002C4810" w:rsidRDefault="002C4810" w:rsidP="002C4810"/>
    <w:p w:rsidR="00E12204" w:rsidRDefault="002C4810" w:rsidP="006B34EC">
      <w:pPr>
        <w:pStyle w:val="Heading1"/>
      </w:pPr>
      <w:r w:rsidRPr="00811CA8">
        <w:t>Template</w:t>
      </w:r>
      <w:bookmarkStart w:id="5" w:name="_Toc535734375"/>
    </w:p>
    <w:p w:rsidR="002C4810" w:rsidRPr="000C2664" w:rsidRDefault="000C2664" w:rsidP="00413E4E">
      <w:pPr>
        <w:pStyle w:val="Heading3"/>
      </w:pPr>
      <w:r w:rsidRPr="000C2664">
        <w:t xml:space="preserve">Case Study for </w:t>
      </w:r>
      <w:bookmarkStart w:id="6" w:name="Text4"/>
      <w:r w:rsidR="003B6614" w:rsidRPr="000C2664">
        <w:fldChar w:fldCharType="begin">
          <w:ffData>
            <w:name w:val="Text4"/>
            <w:enabled/>
            <w:calcOnExit w:val="0"/>
            <w:textInput>
              <w:default w:val="[Customer Name]"/>
            </w:textInput>
          </w:ffData>
        </w:fldChar>
      </w:r>
      <w:r w:rsidR="002C4810" w:rsidRPr="000C2664">
        <w:instrText xml:space="preserve"> FORMTEXT </w:instrText>
      </w:r>
      <w:r w:rsidR="003B6614" w:rsidRPr="000C2664">
        <w:fldChar w:fldCharType="separate"/>
      </w:r>
      <w:r w:rsidR="006B34EC" w:rsidRPr="000C2664">
        <w:t>[Customer Name]</w:t>
      </w:r>
      <w:r w:rsidR="003B6614" w:rsidRPr="000C2664">
        <w:fldChar w:fldCharType="end"/>
      </w:r>
      <w:bookmarkEnd w:id="6"/>
    </w:p>
    <w:p w:rsidR="002C4810" w:rsidRPr="008E7640" w:rsidRDefault="002C4810" w:rsidP="001512A6">
      <w:pPr>
        <w:pStyle w:val="Heading2"/>
      </w:pPr>
      <w:r>
        <w:t>Company p</w:t>
      </w:r>
      <w:r w:rsidRPr="008E7640">
        <w:t>rofile</w:t>
      </w:r>
      <w:bookmarkEnd w:id="5"/>
    </w:p>
    <w:p w:rsidR="002C4810" w:rsidRPr="000E3165" w:rsidRDefault="002C4810" w:rsidP="000E3165">
      <w:pPr>
        <w:pStyle w:val="BodyText"/>
      </w:pPr>
      <w:r w:rsidRPr="000E3165">
        <w:t xml:space="preserve">[Briefly describe </w:t>
      </w:r>
      <w:r w:rsidR="0074178C">
        <w:t>your customer’s</w:t>
      </w:r>
      <w:r w:rsidRPr="000E3165">
        <w:t xml:space="preserve"> products or services. Include information </w:t>
      </w:r>
      <w:r w:rsidR="00617A7C">
        <w:t>about</w:t>
      </w:r>
      <w:r w:rsidRPr="000E3165">
        <w:t xml:space="preserve"> the company's history.</w:t>
      </w:r>
    </w:p>
    <w:p w:rsidR="00975536" w:rsidRPr="006B34EC" w:rsidRDefault="002C4810" w:rsidP="006B34EC">
      <w:pPr>
        <w:pStyle w:val="Heading6"/>
      </w:pPr>
      <w:r w:rsidRPr="00034B27">
        <w:t>Example:</w:t>
      </w:r>
    </w:p>
    <w:p w:rsidR="002C4810" w:rsidRPr="000C3416" w:rsidRDefault="002C4810" w:rsidP="000C3416">
      <w:pPr>
        <w:pStyle w:val="ListBullet3"/>
      </w:pPr>
      <w:r w:rsidRPr="000C3416">
        <w:t>Wingtip Toys, established in 1956, is the premier supplier to toy retailers worldwide.</w:t>
      </w:r>
    </w:p>
    <w:p w:rsidR="002C4810" w:rsidRPr="000C3416" w:rsidRDefault="0074178C" w:rsidP="000C3416">
      <w:pPr>
        <w:pStyle w:val="ListBullet3"/>
      </w:pPr>
      <w:r w:rsidRPr="000C3416">
        <w:t xml:space="preserve">Revenues in 2003: </w:t>
      </w:r>
      <w:r w:rsidR="002C4810" w:rsidRPr="000C3416">
        <w:t>$3.5 million</w:t>
      </w:r>
    </w:p>
    <w:p w:rsidR="002C4810" w:rsidRPr="000C3416" w:rsidRDefault="002C4810" w:rsidP="000C3416">
      <w:pPr>
        <w:pStyle w:val="ListBullet3"/>
      </w:pPr>
      <w:r w:rsidRPr="000C3416">
        <w:t>Estimated IT budget for 2004: $1.2 million</w:t>
      </w:r>
    </w:p>
    <w:p w:rsidR="002C4810" w:rsidRPr="000C3416" w:rsidRDefault="002C4810" w:rsidP="000C3416">
      <w:pPr>
        <w:pStyle w:val="ListBullet3"/>
      </w:pPr>
      <w:r w:rsidRPr="000C3416">
        <w:t xml:space="preserve">Wingtip </w:t>
      </w:r>
      <w:r w:rsidR="00617A7C" w:rsidRPr="000C3416">
        <w:t xml:space="preserve">Toys </w:t>
      </w:r>
      <w:r w:rsidRPr="000C3416">
        <w:t xml:space="preserve">ceased IT development after </w:t>
      </w:r>
      <w:r w:rsidR="0074178C" w:rsidRPr="000C3416">
        <w:t>September 11, 2001</w:t>
      </w:r>
      <w:r w:rsidRPr="000C3416">
        <w:t>, and has not pursued any recent IT development.]</w:t>
      </w:r>
    </w:p>
    <w:p w:rsidR="002C4810" w:rsidRDefault="002C4810" w:rsidP="001512A6">
      <w:pPr>
        <w:pStyle w:val="Heading2"/>
      </w:pPr>
      <w:bookmarkStart w:id="7" w:name="_Toc535734376"/>
      <w:r>
        <w:t>Business s</w:t>
      </w:r>
      <w:r w:rsidRPr="008E7640">
        <w:t>ituation</w:t>
      </w:r>
      <w:bookmarkEnd w:id="7"/>
    </w:p>
    <w:p w:rsidR="002C4810" w:rsidRPr="001512A6" w:rsidRDefault="002C4810" w:rsidP="000C2664">
      <w:pPr>
        <w:pStyle w:val="BodyText"/>
      </w:pPr>
      <w:r w:rsidRPr="001512A6">
        <w:t xml:space="preserve">[Identify the problems </w:t>
      </w:r>
      <w:r w:rsidR="00617A7C">
        <w:t xml:space="preserve">that </w:t>
      </w:r>
      <w:r w:rsidR="0074178C">
        <w:t>your</w:t>
      </w:r>
      <w:r w:rsidRPr="001512A6">
        <w:t xml:space="preserve"> customer is facing and </w:t>
      </w:r>
      <w:r w:rsidR="0074178C">
        <w:t>their</w:t>
      </w:r>
      <w:r w:rsidRPr="001512A6">
        <w:t xml:space="preserve"> goals</w:t>
      </w:r>
      <w:r w:rsidR="0074178C">
        <w:t xml:space="preserve"> and objectives</w:t>
      </w:r>
      <w:r w:rsidRPr="001512A6">
        <w:t>. List the strategic business or competitive reasons that cau</w:t>
      </w:r>
      <w:r w:rsidR="0074178C">
        <w:t xml:space="preserve">sed the customer to reevaluate </w:t>
      </w:r>
      <w:r w:rsidR="00D10C26">
        <w:t>its</w:t>
      </w:r>
      <w:r w:rsidR="0074178C">
        <w:t xml:space="preserve"> </w:t>
      </w:r>
      <w:r w:rsidRPr="001512A6">
        <w:t>current situation. Be as specific as possible, citing examples when appropriate and including supporting customer quotes.</w:t>
      </w:r>
    </w:p>
    <w:p w:rsidR="002C4810" w:rsidRDefault="002C4810" w:rsidP="001512A6">
      <w:pPr>
        <w:pStyle w:val="BodyText"/>
      </w:pPr>
      <w:r w:rsidRPr="00275B1F">
        <w:rPr>
          <w:rStyle w:val="Heading6Char"/>
        </w:rPr>
        <w:t>Example:</w:t>
      </w:r>
      <w:r>
        <w:t xml:space="preserve"> </w:t>
      </w:r>
      <w:r w:rsidR="002B4DC1">
        <w:t>As a result of</w:t>
      </w:r>
      <w:r w:rsidR="002B4DC1" w:rsidRPr="00BF1356">
        <w:t xml:space="preserve"> </w:t>
      </w:r>
      <w:r w:rsidRPr="00BF1356">
        <w:t xml:space="preserve">the recovery of the market, Wingtip </w:t>
      </w:r>
      <w:r w:rsidR="00D10C26">
        <w:t>Toys wants</w:t>
      </w:r>
      <w:r w:rsidRPr="00BF1356">
        <w:t xml:space="preserve"> to procure </w:t>
      </w:r>
      <w:r>
        <w:t>s</w:t>
      </w:r>
      <w:r w:rsidRPr="00BF1356">
        <w:t xml:space="preserve">oftware </w:t>
      </w:r>
      <w:r w:rsidR="0074178C">
        <w:t xml:space="preserve">for improved tracking of </w:t>
      </w:r>
      <w:r w:rsidRPr="00BF1356">
        <w:t>inventory and purchasing.</w:t>
      </w:r>
      <w:r>
        <w:t>]</w:t>
      </w:r>
    </w:p>
    <w:p w:rsidR="002C4810" w:rsidRDefault="002C4810" w:rsidP="001512A6">
      <w:pPr>
        <w:pStyle w:val="Heading2"/>
      </w:pPr>
      <w:bookmarkStart w:id="8" w:name="_Toc535734377"/>
      <w:r>
        <w:t>Technical situation</w:t>
      </w:r>
    </w:p>
    <w:p w:rsidR="002C4810" w:rsidRPr="001512A6" w:rsidRDefault="002C4810" w:rsidP="000C2664">
      <w:pPr>
        <w:pStyle w:val="BodyText"/>
      </w:pPr>
      <w:r w:rsidRPr="000C2664">
        <w:t>[Provide a detailed evaluation of the customer's current technical situation. Identify what</w:t>
      </w:r>
      <w:r w:rsidR="0074178C">
        <w:t xml:space="preserve"> the customer uncovered during the</w:t>
      </w:r>
      <w:r w:rsidRPr="000C2664">
        <w:t xml:space="preserve"> evaluation of</w:t>
      </w:r>
      <w:r w:rsidR="0074178C">
        <w:t xml:space="preserve"> its </w:t>
      </w:r>
      <w:r w:rsidRPr="000C2664">
        <w:t xml:space="preserve">systems, the technical challenges </w:t>
      </w:r>
      <w:r w:rsidR="0074178C">
        <w:t>the customer</w:t>
      </w:r>
      <w:r w:rsidRPr="000C2664">
        <w:t xml:space="preserve"> </w:t>
      </w:r>
      <w:r w:rsidR="0074178C">
        <w:t xml:space="preserve">is </w:t>
      </w:r>
      <w:r w:rsidRPr="000C2664">
        <w:t xml:space="preserve">facing, and how </w:t>
      </w:r>
      <w:r w:rsidR="008C3899">
        <w:t>the customer</w:t>
      </w:r>
      <w:r w:rsidRPr="000C2664">
        <w:t xml:space="preserve"> believe</w:t>
      </w:r>
      <w:r w:rsidR="008C3899">
        <w:t>s</w:t>
      </w:r>
      <w:r w:rsidRPr="000C2664">
        <w:t xml:space="preserve"> </w:t>
      </w:r>
      <w:r w:rsidR="008C3899">
        <w:t>it</w:t>
      </w:r>
      <w:r w:rsidRPr="000C2664">
        <w:t xml:space="preserve"> can meet the challenges</w:t>
      </w:r>
      <w:r w:rsidRPr="001512A6">
        <w:t>.</w:t>
      </w:r>
    </w:p>
    <w:p w:rsidR="002C4810" w:rsidRDefault="002C4810" w:rsidP="001512A6">
      <w:pPr>
        <w:pStyle w:val="BodyText"/>
      </w:pPr>
      <w:r w:rsidRPr="001512A6">
        <w:rPr>
          <w:rStyle w:val="Heading6Char"/>
        </w:rPr>
        <w:t>Example:</w:t>
      </w:r>
      <w:r>
        <w:t xml:space="preserve"> </w:t>
      </w:r>
      <w:r w:rsidRPr="00C94309">
        <w:t>Wingtip</w:t>
      </w:r>
      <w:r w:rsidR="008C3899">
        <w:t xml:space="preserve"> Toys</w:t>
      </w:r>
      <w:r w:rsidRPr="00C94309">
        <w:t>' current environment runs on older</w:t>
      </w:r>
      <w:r w:rsidR="002B4DC1">
        <w:t xml:space="preserve"> computers</w:t>
      </w:r>
      <w:r w:rsidRPr="00C94309">
        <w:t xml:space="preserve"> that are no longer capable of handling the bandwidth </w:t>
      </w:r>
      <w:r w:rsidR="0074178C">
        <w:t>necessary for servicing</w:t>
      </w:r>
      <w:r w:rsidRPr="00C94309">
        <w:t xml:space="preserve"> Wingtip</w:t>
      </w:r>
      <w:r w:rsidR="00F75B4D">
        <w:t xml:space="preserve"> Toys</w:t>
      </w:r>
      <w:r w:rsidRPr="00C94309">
        <w:t xml:space="preserve">' worldwide customer base. Additionally, Wingtip </w:t>
      </w:r>
      <w:r w:rsidR="00F75B4D">
        <w:t xml:space="preserve">Toys </w:t>
      </w:r>
      <w:r w:rsidR="003C5D08">
        <w:t>would like</w:t>
      </w:r>
      <w:r w:rsidRPr="00C94309">
        <w:t xml:space="preserve"> to allow customer</w:t>
      </w:r>
      <w:r w:rsidR="003C5D08">
        <w:t>s</w:t>
      </w:r>
      <w:r w:rsidRPr="00C94309">
        <w:t xml:space="preserve"> to automate their orders and</w:t>
      </w:r>
      <w:r w:rsidR="00914532">
        <w:t xml:space="preserve"> also would like to</w:t>
      </w:r>
      <w:r w:rsidRPr="00C94309">
        <w:t xml:space="preserve"> eliminate telephone and paper orders.</w:t>
      </w:r>
      <w:r>
        <w:t>]</w:t>
      </w:r>
    </w:p>
    <w:p w:rsidR="002C4810" w:rsidRPr="008E7640" w:rsidRDefault="002C4810" w:rsidP="001512A6">
      <w:pPr>
        <w:pStyle w:val="Heading2"/>
      </w:pPr>
      <w:r w:rsidRPr="008E7640">
        <w:t>Solution</w:t>
      </w:r>
      <w:bookmarkEnd w:id="8"/>
    </w:p>
    <w:p w:rsidR="002C4810" w:rsidRPr="001512A6" w:rsidRDefault="002C4810" w:rsidP="000C2664">
      <w:pPr>
        <w:pStyle w:val="BodyText"/>
      </w:pPr>
      <w:r w:rsidRPr="001512A6">
        <w:t xml:space="preserve">[Summarize your company's solution </w:t>
      </w:r>
      <w:r w:rsidR="003C5D08">
        <w:t>for</w:t>
      </w:r>
      <w:r w:rsidRPr="001512A6">
        <w:t xml:space="preserve"> your customer's problem. Identify how you</w:t>
      </w:r>
      <w:r w:rsidR="00697111">
        <w:t>r company</w:t>
      </w:r>
      <w:r w:rsidRPr="001512A6">
        <w:t xml:space="preserve"> implemented the solution, the resources that </w:t>
      </w:r>
      <w:r w:rsidR="00697111">
        <w:t>it</w:t>
      </w:r>
      <w:r w:rsidR="00697111" w:rsidRPr="001512A6">
        <w:t xml:space="preserve"> </w:t>
      </w:r>
      <w:r w:rsidRPr="001512A6">
        <w:t xml:space="preserve">used, and what steps </w:t>
      </w:r>
      <w:r w:rsidR="00697111">
        <w:t>it</w:t>
      </w:r>
      <w:r w:rsidR="00697111" w:rsidRPr="001512A6">
        <w:t xml:space="preserve"> </w:t>
      </w:r>
      <w:r w:rsidRPr="001512A6">
        <w:t xml:space="preserve">took and why. Describe </w:t>
      </w:r>
      <w:r w:rsidRPr="001512A6">
        <w:lastRenderedPageBreak/>
        <w:t xml:space="preserve">the specific technology </w:t>
      </w:r>
      <w:r w:rsidR="00697111">
        <w:t xml:space="preserve">that </w:t>
      </w:r>
      <w:r w:rsidRPr="001512A6">
        <w:t xml:space="preserve">your company used and why. Explain the technological benefits of your </w:t>
      </w:r>
      <w:r w:rsidR="00697111">
        <w:t xml:space="preserve">company's </w:t>
      </w:r>
      <w:r w:rsidRPr="001512A6">
        <w:t>solution.]</w:t>
      </w:r>
    </w:p>
    <w:p w:rsidR="002C4810" w:rsidRDefault="002C4810" w:rsidP="001512A6">
      <w:pPr>
        <w:pStyle w:val="Heading2"/>
      </w:pPr>
      <w:bookmarkStart w:id="9" w:name="_Toc535734378"/>
      <w:r w:rsidRPr="008E7640">
        <w:t>Benefits</w:t>
      </w:r>
      <w:bookmarkEnd w:id="9"/>
    </w:p>
    <w:p w:rsidR="002C4810" w:rsidRDefault="002C4810" w:rsidP="000C2664">
      <w:pPr>
        <w:pStyle w:val="BodyText"/>
      </w:pPr>
      <w:r>
        <w:t>[S</w:t>
      </w:r>
      <w:r w:rsidRPr="00C94309">
        <w:t xml:space="preserve">ummarize the business benefits </w:t>
      </w:r>
      <w:r w:rsidR="006C3D86">
        <w:t xml:space="preserve">that </w:t>
      </w:r>
      <w:r>
        <w:t>your</w:t>
      </w:r>
      <w:r w:rsidRPr="00C94309">
        <w:t xml:space="preserve"> </w:t>
      </w:r>
      <w:r w:rsidR="00697111">
        <w:t xml:space="preserve">company's </w:t>
      </w:r>
      <w:r w:rsidRPr="00C94309">
        <w:t>solution provided</w:t>
      </w:r>
      <w:r>
        <w:t xml:space="preserve"> for your customer</w:t>
      </w:r>
      <w:r w:rsidRPr="00C94309">
        <w:t>. Focus on the quantifiable benefits, such as the dollar amount saved in training costs, the percentage increase in productivity, or the percentage increase in sales. Note that return</w:t>
      </w:r>
      <w:r w:rsidR="006C3D86">
        <w:t>-</w:t>
      </w:r>
      <w:r w:rsidRPr="00C94309">
        <w:t>on</w:t>
      </w:r>
      <w:r w:rsidR="006C3D86">
        <w:t>-</w:t>
      </w:r>
      <w:r w:rsidRPr="00C94309">
        <w:t xml:space="preserve">investment figures will greatly increase the impact of the case study. </w:t>
      </w:r>
      <w:r>
        <w:t>Identify any</w:t>
      </w:r>
      <w:r w:rsidRPr="00C94309">
        <w:t xml:space="preserve"> new capabilities </w:t>
      </w:r>
      <w:r>
        <w:t xml:space="preserve">and future plans that the customer </w:t>
      </w:r>
      <w:r w:rsidR="002B4DC1">
        <w:t>h</w:t>
      </w:r>
      <w:r w:rsidR="003C5D08">
        <w:t>as a</w:t>
      </w:r>
      <w:r w:rsidR="002B4DC1">
        <w:t>s a</w:t>
      </w:r>
      <w:r w:rsidR="003C5D08">
        <w:t xml:space="preserve"> result</w:t>
      </w:r>
      <w:r>
        <w:t xml:space="preserve"> of the solution.]</w:t>
      </w:r>
      <w:bookmarkStart w:id="10" w:name="_Toc535734379"/>
    </w:p>
    <w:p w:rsidR="002C4810" w:rsidRPr="00A21A9E" w:rsidRDefault="002C4810" w:rsidP="001512A6">
      <w:pPr>
        <w:pStyle w:val="Heading2"/>
      </w:pPr>
      <w:bookmarkStart w:id="11" w:name="_Toc535734382"/>
      <w:bookmarkEnd w:id="10"/>
      <w:r>
        <w:t>Products and services your company used</w:t>
      </w:r>
    </w:p>
    <w:p w:rsidR="002C4810" w:rsidRPr="00C94309" w:rsidRDefault="002C4810" w:rsidP="000C2664">
      <w:pPr>
        <w:pStyle w:val="BodyText"/>
      </w:pPr>
      <w:r>
        <w:t>[List</w:t>
      </w:r>
      <w:r w:rsidRPr="00C94309">
        <w:t xml:space="preserve"> the products and services </w:t>
      </w:r>
      <w:r w:rsidR="00697111">
        <w:t xml:space="preserve">that </w:t>
      </w:r>
      <w:r w:rsidRPr="00C94309">
        <w:t xml:space="preserve">your company used </w:t>
      </w:r>
      <w:r w:rsidR="003C5D08">
        <w:t>for</w:t>
      </w:r>
      <w:r w:rsidRPr="00C94309">
        <w:t xml:space="preserve"> the solution.</w:t>
      </w:r>
    </w:p>
    <w:p w:rsidR="00975536" w:rsidRPr="00C94309" w:rsidRDefault="002C4810" w:rsidP="00975536">
      <w:pPr>
        <w:spacing w:after="120"/>
      </w:pPr>
      <w:r w:rsidRPr="00CA448B">
        <w:rPr>
          <w:rStyle w:val="Heading6Char"/>
        </w:rPr>
        <w:t>Example:</w:t>
      </w:r>
      <w:r>
        <w:t xml:space="preserve"> </w:t>
      </w:r>
      <w:r w:rsidRPr="00C94309">
        <w:t xml:space="preserve">For an IT solution, list the server products used </w:t>
      </w:r>
      <w:r w:rsidR="003C5D08">
        <w:t>for</w:t>
      </w:r>
      <w:r w:rsidRPr="00C94309">
        <w:t xml:space="preserve"> the solution.</w:t>
      </w:r>
    </w:p>
    <w:p w:rsidR="002C4810" w:rsidRPr="000C3416" w:rsidRDefault="002C4810" w:rsidP="000C3416">
      <w:pPr>
        <w:pStyle w:val="ListBullet3"/>
      </w:pPr>
      <w:r w:rsidRPr="000C3416">
        <w:t xml:space="preserve">List the client operating system used </w:t>
      </w:r>
      <w:r w:rsidR="003C5D08" w:rsidRPr="000C3416">
        <w:t>for</w:t>
      </w:r>
      <w:r w:rsidRPr="000C3416">
        <w:t xml:space="preserve"> the solution.</w:t>
      </w:r>
    </w:p>
    <w:p w:rsidR="002C4810" w:rsidRPr="000C3416" w:rsidRDefault="002C4810" w:rsidP="000C3416">
      <w:pPr>
        <w:pStyle w:val="ListBullet3"/>
      </w:pPr>
      <w:r w:rsidRPr="000C3416">
        <w:t>List other desktop, e-mail, or Internet products used by the customer.</w:t>
      </w:r>
    </w:p>
    <w:p w:rsidR="002C4810" w:rsidRPr="000C3416" w:rsidRDefault="002C4810" w:rsidP="000C3416">
      <w:pPr>
        <w:pStyle w:val="ListBullet3"/>
      </w:pPr>
      <w:r w:rsidRPr="000C3416">
        <w:t xml:space="preserve">List third-party products used </w:t>
      </w:r>
      <w:r w:rsidR="003C5D08" w:rsidRPr="000C3416">
        <w:t>for the solution.</w:t>
      </w:r>
    </w:p>
    <w:p w:rsidR="002C4810" w:rsidRPr="000C3416" w:rsidRDefault="002C4810" w:rsidP="000C3416">
      <w:pPr>
        <w:pStyle w:val="ListBullet3"/>
      </w:pPr>
      <w:r w:rsidRPr="000C3416">
        <w:t>List the services your company used, such as IT business consulting and user experience engineering.]</w:t>
      </w:r>
    </w:p>
    <w:p w:rsidR="002C4810" w:rsidRPr="002920D2" w:rsidRDefault="002C4810" w:rsidP="001512A6">
      <w:pPr>
        <w:pStyle w:val="Heading2"/>
      </w:pPr>
      <w:r>
        <w:t>Services provided by o</w:t>
      </w:r>
      <w:r w:rsidRPr="002920D2">
        <w:t xml:space="preserve">ther </w:t>
      </w:r>
      <w:r>
        <w:t>g</w:t>
      </w:r>
      <w:r w:rsidRPr="002920D2">
        <w:t xml:space="preserve">roups or </w:t>
      </w:r>
      <w:r>
        <w:t>c</w:t>
      </w:r>
      <w:r w:rsidRPr="002920D2">
        <w:t>ompanies</w:t>
      </w:r>
      <w:bookmarkEnd w:id="11"/>
    </w:p>
    <w:p w:rsidR="002C4810" w:rsidRPr="00C94309" w:rsidRDefault="002C4810" w:rsidP="000C2664">
      <w:pPr>
        <w:pStyle w:val="BodyText"/>
      </w:pPr>
      <w:r>
        <w:t>[L</w:t>
      </w:r>
      <w:r w:rsidRPr="00C94309">
        <w:t xml:space="preserve">ist any </w:t>
      </w:r>
      <w:r w:rsidR="003C5D08">
        <w:t>external</w:t>
      </w:r>
      <w:r w:rsidRPr="00C94309">
        <w:t xml:space="preserve"> companies that participated in the solution and what services they </w:t>
      </w:r>
      <w:r>
        <w:t>provided</w:t>
      </w:r>
      <w:r w:rsidRPr="00C94309">
        <w:t>.</w:t>
      </w:r>
      <w:r>
        <w:t>]</w:t>
      </w:r>
    </w:p>
    <w:sectPr w:rsidR="002C4810" w:rsidRPr="00C94309" w:rsidSect="00D47F81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102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017" w:rsidRDefault="00950017">
      <w:r>
        <w:separator/>
      </w:r>
    </w:p>
  </w:endnote>
  <w:endnote w:type="continuationSeparator" w:id="0">
    <w:p w:rsidR="00950017" w:rsidRDefault="009500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646" w:rsidRPr="0027240F" w:rsidRDefault="00996646" w:rsidP="00C536CE">
    <w:pPr>
      <w:pStyle w:val="Footer"/>
      <w:tabs>
        <w:tab w:val="center" w:pos="4320"/>
        <w:tab w:val="right" w:pos="8640"/>
      </w:tabs>
    </w:pPr>
    <w:r w:rsidRPr="00D578B8">
      <w:t>[COMPANY NAME]</w:t>
    </w:r>
    <w:r w:rsidR="00D47F81">
      <w:tab/>
    </w:r>
    <w:r w:rsidRPr="00D578B8">
      <w:t>CONFIDENTIAL</w:t>
    </w:r>
    <w:r w:rsidR="00730670">
      <w:tab/>
    </w:r>
    <w:r w:rsidRPr="00D578B8">
      <w:t xml:space="preserve">PAGE </w:t>
    </w:r>
    <w:fldSimple w:instr=" PAGE ">
      <w:r w:rsidR="00FC315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017" w:rsidRDefault="00950017">
      <w:r>
        <w:separator/>
      </w:r>
    </w:p>
  </w:footnote>
  <w:footnote w:type="continuationSeparator" w:id="0">
    <w:p w:rsidR="00950017" w:rsidRDefault="009500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  <w:p w:rsidR="00996646" w:rsidRDefault="00996646" w:rsidP="003930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D25" w:rsidRPr="00811CA8" w:rsidRDefault="002C4810" w:rsidP="00811CA8">
    <w:pPr>
      <w:pStyle w:val="Header"/>
    </w:pPr>
    <w:r w:rsidRPr="005A6659">
      <w:t xml:space="preserve">Case </w:t>
    </w:r>
    <w:r w:rsidR="00811CA8" w:rsidRPr="00811CA8">
      <w:t xml:space="preserve">Study Worksheet </w:t>
    </w:r>
    <w:r w:rsidRPr="002C4810">
      <w:t>and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D081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62C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B8D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2A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24EB0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B011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9E58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9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147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46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12A28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87D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C5216B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515985"/>
    <w:multiLevelType w:val="hybridMultilevel"/>
    <w:tmpl w:val="0F8CB84C"/>
    <w:lvl w:ilvl="0" w:tplc="7BBC6A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A044B3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6153D2"/>
    <w:multiLevelType w:val="hybridMultilevel"/>
    <w:tmpl w:val="8026A2F4"/>
    <w:lvl w:ilvl="0" w:tplc="02DC0192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4628E8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847C7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AE37E9"/>
    <w:multiLevelType w:val="hybridMultilevel"/>
    <w:tmpl w:val="E0FEEA48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8B52BF"/>
    <w:multiLevelType w:val="hybridMultilevel"/>
    <w:tmpl w:val="3BA0E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5"/>
  </w:num>
  <w:num w:numId="14">
    <w:abstractNumId w:val="15"/>
  </w:num>
  <w:num w:numId="15">
    <w:abstractNumId w:val="18"/>
  </w:num>
  <w:num w:numId="16">
    <w:abstractNumId w:val="19"/>
  </w:num>
  <w:num w:numId="17">
    <w:abstractNumId w:val="12"/>
  </w:num>
  <w:num w:numId="18">
    <w:abstractNumId w:val="16"/>
  </w:num>
  <w:num w:numId="19">
    <w:abstractNumId w:val="11"/>
  </w:num>
  <w:num w:numId="20">
    <w:abstractNumId w:val="10"/>
  </w:num>
  <w:num w:numId="21">
    <w:abstractNumId w:val="17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F08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56C0"/>
    <w:rsid w:val="00002816"/>
    <w:rsid w:val="00013FDB"/>
    <w:rsid w:val="000239D1"/>
    <w:rsid w:val="00053D3E"/>
    <w:rsid w:val="0006335E"/>
    <w:rsid w:val="00070D2B"/>
    <w:rsid w:val="00075335"/>
    <w:rsid w:val="000838D5"/>
    <w:rsid w:val="000A00AD"/>
    <w:rsid w:val="000A1DEC"/>
    <w:rsid w:val="000B15AC"/>
    <w:rsid w:val="000C2664"/>
    <w:rsid w:val="000C3416"/>
    <w:rsid w:val="000C7395"/>
    <w:rsid w:val="000D0A86"/>
    <w:rsid w:val="000E2E05"/>
    <w:rsid w:val="000E3165"/>
    <w:rsid w:val="000E77A8"/>
    <w:rsid w:val="000F318F"/>
    <w:rsid w:val="000F77AB"/>
    <w:rsid w:val="00101875"/>
    <w:rsid w:val="00102D29"/>
    <w:rsid w:val="001060F9"/>
    <w:rsid w:val="00106261"/>
    <w:rsid w:val="001138ED"/>
    <w:rsid w:val="00117D29"/>
    <w:rsid w:val="0012316A"/>
    <w:rsid w:val="00133584"/>
    <w:rsid w:val="001368EE"/>
    <w:rsid w:val="00141A98"/>
    <w:rsid w:val="0014367C"/>
    <w:rsid w:val="0014486A"/>
    <w:rsid w:val="001512A6"/>
    <w:rsid w:val="00157664"/>
    <w:rsid w:val="0017185C"/>
    <w:rsid w:val="00172550"/>
    <w:rsid w:val="00180920"/>
    <w:rsid w:val="00184BC0"/>
    <w:rsid w:val="00185CFA"/>
    <w:rsid w:val="00194074"/>
    <w:rsid w:val="00194816"/>
    <w:rsid w:val="001979B0"/>
    <w:rsid w:val="001A2E31"/>
    <w:rsid w:val="001B2CD2"/>
    <w:rsid w:val="001B712C"/>
    <w:rsid w:val="001E1201"/>
    <w:rsid w:val="001E1C23"/>
    <w:rsid w:val="001F0885"/>
    <w:rsid w:val="001F302F"/>
    <w:rsid w:val="00205E5A"/>
    <w:rsid w:val="00217155"/>
    <w:rsid w:val="00231A42"/>
    <w:rsid w:val="002335F3"/>
    <w:rsid w:val="00235601"/>
    <w:rsid w:val="00243E31"/>
    <w:rsid w:val="00244728"/>
    <w:rsid w:val="0025397A"/>
    <w:rsid w:val="0025534F"/>
    <w:rsid w:val="00260E0A"/>
    <w:rsid w:val="0026216A"/>
    <w:rsid w:val="00271F8F"/>
    <w:rsid w:val="0027240F"/>
    <w:rsid w:val="00275B1F"/>
    <w:rsid w:val="00276C79"/>
    <w:rsid w:val="00282087"/>
    <w:rsid w:val="00282AD6"/>
    <w:rsid w:val="0029797E"/>
    <w:rsid w:val="002A2642"/>
    <w:rsid w:val="002A4E5B"/>
    <w:rsid w:val="002B104F"/>
    <w:rsid w:val="002B394C"/>
    <w:rsid w:val="002B4DC1"/>
    <w:rsid w:val="002C2916"/>
    <w:rsid w:val="002C4810"/>
    <w:rsid w:val="002D5340"/>
    <w:rsid w:val="002D6B77"/>
    <w:rsid w:val="002E23A7"/>
    <w:rsid w:val="002F690E"/>
    <w:rsid w:val="00307532"/>
    <w:rsid w:val="00317305"/>
    <w:rsid w:val="00320A3A"/>
    <w:rsid w:val="003326BA"/>
    <w:rsid w:val="00343CE5"/>
    <w:rsid w:val="00361CAE"/>
    <w:rsid w:val="00383F03"/>
    <w:rsid w:val="00392469"/>
    <w:rsid w:val="003930A9"/>
    <w:rsid w:val="003A184A"/>
    <w:rsid w:val="003A7AC9"/>
    <w:rsid w:val="003B3739"/>
    <w:rsid w:val="003B6614"/>
    <w:rsid w:val="003C4B52"/>
    <w:rsid w:val="003C5D08"/>
    <w:rsid w:val="003D315E"/>
    <w:rsid w:val="003D6D2E"/>
    <w:rsid w:val="003D7430"/>
    <w:rsid w:val="003E61F3"/>
    <w:rsid w:val="003E6C14"/>
    <w:rsid w:val="003E73E8"/>
    <w:rsid w:val="003E7A2E"/>
    <w:rsid w:val="003F0D57"/>
    <w:rsid w:val="00407A25"/>
    <w:rsid w:val="00413447"/>
    <w:rsid w:val="00413E4E"/>
    <w:rsid w:val="004314EC"/>
    <w:rsid w:val="004319B1"/>
    <w:rsid w:val="00434399"/>
    <w:rsid w:val="004444C7"/>
    <w:rsid w:val="00447010"/>
    <w:rsid w:val="004552F6"/>
    <w:rsid w:val="004556C0"/>
    <w:rsid w:val="00486097"/>
    <w:rsid w:val="004A296D"/>
    <w:rsid w:val="004A78F8"/>
    <w:rsid w:val="004B5B38"/>
    <w:rsid w:val="004C1B6D"/>
    <w:rsid w:val="004C4B0F"/>
    <w:rsid w:val="004C63F5"/>
    <w:rsid w:val="004D3076"/>
    <w:rsid w:val="004E39ED"/>
    <w:rsid w:val="004E45B4"/>
    <w:rsid w:val="004E69FE"/>
    <w:rsid w:val="004E796D"/>
    <w:rsid w:val="00505896"/>
    <w:rsid w:val="00517176"/>
    <w:rsid w:val="00522C3C"/>
    <w:rsid w:val="00526601"/>
    <w:rsid w:val="005310F8"/>
    <w:rsid w:val="00537861"/>
    <w:rsid w:val="00540D69"/>
    <w:rsid w:val="00556FA6"/>
    <w:rsid w:val="005572BC"/>
    <w:rsid w:val="00564F90"/>
    <w:rsid w:val="00571E12"/>
    <w:rsid w:val="005801DD"/>
    <w:rsid w:val="00581A21"/>
    <w:rsid w:val="005834F5"/>
    <w:rsid w:val="00584879"/>
    <w:rsid w:val="00584922"/>
    <w:rsid w:val="00594A71"/>
    <w:rsid w:val="005B1667"/>
    <w:rsid w:val="005B2686"/>
    <w:rsid w:val="005C606F"/>
    <w:rsid w:val="005D171A"/>
    <w:rsid w:val="005D5C7E"/>
    <w:rsid w:val="005E066B"/>
    <w:rsid w:val="005F0F2B"/>
    <w:rsid w:val="005F3221"/>
    <w:rsid w:val="0060155B"/>
    <w:rsid w:val="006023B0"/>
    <w:rsid w:val="00603163"/>
    <w:rsid w:val="00617A7C"/>
    <w:rsid w:val="006266AD"/>
    <w:rsid w:val="00630652"/>
    <w:rsid w:val="006328F5"/>
    <w:rsid w:val="006330F1"/>
    <w:rsid w:val="00645490"/>
    <w:rsid w:val="006464BA"/>
    <w:rsid w:val="00656D19"/>
    <w:rsid w:val="006571BD"/>
    <w:rsid w:val="00660486"/>
    <w:rsid w:val="00667A60"/>
    <w:rsid w:val="00667B64"/>
    <w:rsid w:val="00671E5B"/>
    <w:rsid w:val="006748CC"/>
    <w:rsid w:val="00682419"/>
    <w:rsid w:val="00691D35"/>
    <w:rsid w:val="00696E88"/>
    <w:rsid w:val="00697111"/>
    <w:rsid w:val="006A2A50"/>
    <w:rsid w:val="006B34EC"/>
    <w:rsid w:val="006C1BE7"/>
    <w:rsid w:val="006C268B"/>
    <w:rsid w:val="006C3D86"/>
    <w:rsid w:val="006C3FD0"/>
    <w:rsid w:val="007011F9"/>
    <w:rsid w:val="0070376E"/>
    <w:rsid w:val="0070744C"/>
    <w:rsid w:val="00714452"/>
    <w:rsid w:val="0071645F"/>
    <w:rsid w:val="00721B36"/>
    <w:rsid w:val="00727BCA"/>
    <w:rsid w:val="00730670"/>
    <w:rsid w:val="007335AB"/>
    <w:rsid w:val="00735B43"/>
    <w:rsid w:val="0074177C"/>
    <w:rsid w:val="0074178C"/>
    <w:rsid w:val="00742E4D"/>
    <w:rsid w:val="0074416A"/>
    <w:rsid w:val="0075601F"/>
    <w:rsid w:val="00770929"/>
    <w:rsid w:val="007760C0"/>
    <w:rsid w:val="00776283"/>
    <w:rsid w:val="007770D8"/>
    <w:rsid w:val="0078395A"/>
    <w:rsid w:val="00783ABF"/>
    <w:rsid w:val="007931E4"/>
    <w:rsid w:val="007A0DB7"/>
    <w:rsid w:val="007C09FB"/>
    <w:rsid w:val="007C4E82"/>
    <w:rsid w:val="007D261F"/>
    <w:rsid w:val="007D6E7A"/>
    <w:rsid w:val="007E2FC9"/>
    <w:rsid w:val="0080046B"/>
    <w:rsid w:val="0080634B"/>
    <w:rsid w:val="008100AB"/>
    <w:rsid w:val="00810EEC"/>
    <w:rsid w:val="00811CA8"/>
    <w:rsid w:val="008136A6"/>
    <w:rsid w:val="00827DC8"/>
    <w:rsid w:val="00831744"/>
    <w:rsid w:val="00846C1B"/>
    <w:rsid w:val="008570AB"/>
    <w:rsid w:val="008601ED"/>
    <w:rsid w:val="0086517E"/>
    <w:rsid w:val="00885E3C"/>
    <w:rsid w:val="008B1DC3"/>
    <w:rsid w:val="008C2A1F"/>
    <w:rsid w:val="008C3784"/>
    <w:rsid w:val="008C3899"/>
    <w:rsid w:val="008D6045"/>
    <w:rsid w:val="008E027B"/>
    <w:rsid w:val="008E183C"/>
    <w:rsid w:val="008E33E4"/>
    <w:rsid w:val="008E68F5"/>
    <w:rsid w:val="00901B79"/>
    <w:rsid w:val="0090240C"/>
    <w:rsid w:val="009048C9"/>
    <w:rsid w:val="0091134F"/>
    <w:rsid w:val="00914532"/>
    <w:rsid w:val="00914714"/>
    <w:rsid w:val="00920A1D"/>
    <w:rsid w:val="009242B3"/>
    <w:rsid w:val="00943F82"/>
    <w:rsid w:val="00945317"/>
    <w:rsid w:val="00946373"/>
    <w:rsid w:val="00950017"/>
    <w:rsid w:val="009533FA"/>
    <w:rsid w:val="00957A52"/>
    <w:rsid w:val="00975536"/>
    <w:rsid w:val="009757FF"/>
    <w:rsid w:val="00985518"/>
    <w:rsid w:val="00996646"/>
    <w:rsid w:val="009A1539"/>
    <w:rsid w:val="009A3794"/>
    <w:rsid w:val="009A3DFF"/>
    <w:rsid w:val="009A4BF7"/>
    <w:rsid w:val="009A7360"/>
    <w:rsid w:val="009C48EA"/>
    <w:rsid w:val="009E54CC"/>
    <w:rsid w:val="009F1B1F"/>
    <w:rsid w:val="009F1EF3"/>
    <w:rsid w:val="00A00C7C"/>
    <w:rsid w:val="00A017D7"/>
    <w:rsid w:val="00A114EB"/>
    <w:rsid w:val="00A13BD8"/>
    <w:rsid w:val="00A14252"/>
    <w:rsid w:val="00A14E4E"/>
    <w:rsid w:val="00A22666"/>
    <w:rsid w:val="00A27650"/>
    <w:rsid w:val="00A30ABF"/>
    <w:rsid w:val="00A44695"/>
    <w:rsid w:val="00A5169A"/>
    <w:rsid w:val="00A517EE"/>
    <w:rsid w:val="00A52467"/>
    <w:rsid w:val="00A5399F"/>
    <w:rsid w:val="00A8161F"/>
    <w:rsid w:val="00A81646"/>
    <w:rsid w:val="00A856AF"/>
    <w:rsid w:val="00A92DFC"/>
    <w:rsid w:val="00A95001"/>
    <w:rsid w:val="00A973BB"/>
    <w:rsid w:val="00AA0975"/>
    <w:rsid w:val="00AA5A9F"/>
    <w:rsid w:val="00AB206A"/>
    <w:rsid w:val="00AC5E0B"/>
    <w:rsid w:val="00AD0F7F"/>
    <w:rsid w:val="00AD5985"/>
    <w:rsid w:val="00AE34E9"/>
    <w:rsid w:val="00AE4DC5"/>
    <w:rsid w:val="00AE6B49"/>
    <w:rsid w:val="00AF06F4"/>
    <w:rsid w:val="00AF3043"/>
    <w:rsid w:val="00B12110"/>
    <w:rsid w:val="00B12ABC"/>
    <w:rsid w:val="00B22C2B"/>
    <w:rsid w:val="00B240FB"/>
    <w:rsid w:val="00B31C3D"/>
    <w:rsid w:val="00B66FE3"/>
    <w:rsid w:val="00B91553"/>
    <w:rsid w:val="00B9341A"/>
    <w:rsid w:val="00B97FA5"/>
    <w:rsid w:val="00BA3C04"/>
    <w:rsid w:val="00BB4E24"/>
    <w:rsid w:val="00BC51AF"/>
    <w:rsid w:val="00BC625F"/>
    <w:rsid w:val="00BD203C"/>
    <w:rsid w:val="00BF3535"/>
    <w:rsid w:val="00BF3A8D"/>
    <w:rsid w:val="00BF5D71"/>
    <w:rsid w:val="00C0376B"/>
    <w:rsid w:val="00C04AC0"/>
    <w:rsid w:val="00C05188"/>
    <w:rsid w:val="00C161E0"/>
    <w:rsid w:val="00C45A14"/>
    <w:rsid w:val="00C47BAE"/>
    <w:rsid w:val="00C536CE"/>
    <w:rsid w:val="00C63372"/>
    <w:rsid w:val="00C7641B"/>
    <w:rsid w:val="00C8702D"/>
    <w:rsid w:val="00C97C3B"/>
    <w:rsid w:val="00CA448B"/>
    <w:rsid w:val="00CA749B"/>
    <w:rsid w:val="00CA78C1"/>
    <w:rsid w:val="00CC3C98"/>
    <w:rsid w:val="00CD02FB"/>
    <w:rsid w:val="00CD6E51"/>
    <w:rsid w:val="00CD72A9"/>
    <w:rsid w:val="00CE20FA"/>
    <w:rsid w:val="00CF2992"/>
    <w:rsid w:val="00D00E9A"/>
    <w:rsid w:val="00D052CA"/>
    <w:rsid w:val="00D10C26"/>
    <w:rsid w:val="00D2403A"/>
    <w:rsid w:val="00D417A0"/>
    <w:rsid w:val="00D47F81"/>
    <w:rsid w:val="00D50B68"/>
    <w:rsid w:val="00D53248"/>
    <w:rsid w:val="00D53411"/>
    <w:rsid w:val="00D536E3"/>
    <w:rsid w:val="00D54FF7"/>
    <w:rsid w:val="00D578B8"/>
    <w:rsid w:val="00D6079E"/>
    <w:rsid w:val="00D63686"/>
    <w:rsid w:val="00D7488E"/>
    <w:rsid w:val="00DA4730"/>
    <w:rsid w:val="00DA5D32"/>
    <w:rsid w:val="00DB785F"/>
    <w:rsid w:val="00DB7ED3"/>
    <w:rsid w:val="00DC1CAD"/>
    <w:rsid w:val="00DC3CD7"/>
    <w:rsid w:val="00DC6A80"/>
    <w:rsid w:val="00DD4365"/>
    <w:rsid w:val="00DD5354"/>
    <w:rsid w:val="00DD791C"/>
    <w:rsid w:val="00DF0742"/>
    <w:rsid w:val="00DF2A04"/>
    <w:rsid w:val="00DF39E7"/>
    <w:rsid w:val="00E072EA"/>
    <w:rsid w:val="00E12204"/>
    <w:rsid w:val="00E275F4"/>
    <w:rsid w:val="00E339E4"/>
    <w:rsid w:val="00E43ACC"/>
    <w:rsid w:val="00E460CA"/>
    <w:rsid w:val="00E569F5"/>
    <w:rsid w:val="00E6575C"/>
    <w:rsid w:val="00E74656"/>
    <w:rsid w:val="00E749E3"/>
    <w:rsid w:val="00E75006"/>
    <w:rsid w:val="00E77401"/>
    <w:rsid w:val="00E8375B"/>
    <w:rsid w:val="00EA3F0F"/>
    <w:rsid w:val="00EC1303"/>
    <w:rsid w:val="00EC791B"/>
    <w:rsid w:val="00EE383A"/>
    <w:rsid w:val="00EE5FCF"/>
    <w:rsid w:val="00EE63D3"/>
    <w:rsid w:val="00EF2A24"/>
    <w:rsid w:val="00F0054F"/>
    <w:rsid w:val="00F01539"/>
    <w:rsid w:val="00F03A28"/>
    <w:rsid w:val="00F14019"/>
    <w:rsid w:val="00F149F0"/>
    <w:rsid w:val="00F225C9"/>
    <w:rsid w:val="00F328C9"/>
    <w:rsid w:val="00F3734F"/>
    <w:rsid w:val="00F5287B"/>
    <w:rsid w:val="00F67A74"/>
    <w:rsid w:val="00F75B4D"/>
    <w:rsid w:val="00F844E4"/>
    <w:rsid w:val="00F909C2"/>
    <w:rsid w:val="00F92311"/>
    <w:rsid w:val="00F92962"/>
    <w:rsid w:val="00FA5AD4"/>
    <w:rsid w:val="00FB0B29"/>
    <w:rsid w:val="00FB2317"/>
    <w:rsid w:val="00FB2D56"/>
    <w:rsid w:val="00FB5824"/>
    <w:rsid w:val="00FC315A"/>
    <w:rsid w:val="00FC4D25"/>
    <w:rsid w:val="00FC6C29"/>
    <w:rsid w:val="00FD05F7"/>
    <w:rsid w:val="00FD6318"/>
    <w:rsid w:val="00FD7E53"/>
    <w:rsid w:val="00FE48BE"/>
    <w:rsid w:val="00FF0428"/>
    <w:rsid w:val="00FF1161"/>
    <w:rsid w:val="00FF4986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2f4e6f"/>
      <o:colormenu v:ext="edit" strokecolor="#2f4e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2E05"/>
    <w:pPr>
      <w:spacing w:after="60"/>
    </w:pPr>
    <w:rPr>
      <w:rFonts w:ascii="Arial" w:hAnsi="Arial"/>
      <w:szCs w:val="24"/>
    </w:rPr>
  </w:style>
  <w:style w:type="paragraph" w:styleId="Heading1">
    <w:name w:val="heading 1"/>
    <w:basedOn w:val="BodyTextINTROParagraph"/>
    <w:next w:val="Normal"/>
    <w:link w:val="Heading1Char"/>
    <w:qFormat/>
    <w:rsid w:val="004556C0"/>
    <w:pPr>
      <w:pBdr>
        <w:bottom w:val="single" w:sz="4" w:space="1" w:color="auto"/>
      </w:pBdr>
      <w:spacing w:line="240" w:lineRule="auto"/>
      <w:ind w:left="0"/>
      <w:outlineLvl w:val="0"/>
    </w:pPr>
    <w:rPr>
      <w:b w:val="0"/>
      <w:smallCaps/>
      <w:color w:val="auto"/>
      <w:sz w:val="36"/>
      <w:szCs w:val="32"/>
    </w:rPr>
  </w:style>
  <w:style w:type="paragraph" w:styleId="Heading2">
    <w:name w:val="heading 2"/>
    <w:basedOn w:val="Normal"/>
    <w:next w:val="Normal"/>
    <w:qFormat/>
    <w:rsid w:val="004556C0"/>
    <w:pPr>
      <w:keepNext/>
      <w:spacing w:before="480"/>
      <w:outlineLvl w:val="1"/>
    </w:pPr>
    <w:rPr>
      <w:rFonts w:cs="Arial"/>
      <w:b/>
      <w:bCs/>
      <w:iCs/>
      <w:color w:val="343E5F"/>
      <w:spacing w:val="2"/>
      <w:sz w:val="24"/>
    </w:rPr>
  </w:style>
  <w:style w:type="paragraph" w:styleId="Heading3">
    <w:name w:val="heading 3"/>
    <w:basedOn w:val="BodyText"/>
    <w:next w:val="Normal"/>
    <w:qFormat/>
    <w:rsid w:val="00413E4E"/>
    <w:pPr>
      <w:spacing w:before="12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C4810"/>
    <w:pPr>
      <w:keepNext/>
      <w:spacing w:before="180"/>
      <w:outlineLvl w:val="3"/>
    </w:pPr>
    <w:rPr>
      <w:b/>
      <w:bCs/>
      <w:spacing w:val="20"/>
      <w:sz w:val="16"/>
      <w:szCs w:val="16"/>
    </w:rPr>
  </w:style>
  <w:style w:type="paragraph" w:styleId="Heading5">
    <w:name w:val="heading 5"/>
    <w:aliases w:val="Heading (table) 5"/>
    <w:basedOn w:val="Heading4"/>
    <w:next w:val="Normal"/>
    <w:link w:val="Heading5Char"/>
    <w:qFormat/>
    <w:rsid w:val="002C4810"/>
    <w:pPr>
      <w:spacing w:before="80" w:after="20"/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B34EC"/>
    <w:pPr>
      <w:spacing w:before="80" w:after="120"/>
      <w:outlineLvl w:val="5"/>
    </w:pPr>
    <w:rPr>
      <w:caps/>
      <w:spacing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C4810"/>
    <w:pPr>
      <w:spacing w:after="120"/>
    </w:pPr>
  </w:style>
  <w:style w:type="paragraph" w:styleId="BodyText2">
    <w:name w:val="Body Text 2"/>
    <w:basedOn w:val="BodyText"/>
    <w:rsid w:val="002C4810"/>
    <w:pPr>
      <w:spacing w:after="0"/>
    </w:pPr>
    <w:rPr>
      <w:b/>
    </w:rPr>
  </w:style>
  <w:style w:type="paragraph" w:styleId="BodyText3">
    <w:name w:val="Body Text 3"/>
    <w:basedOn w:val="BodyText"/>
    <w:rsid w:val="002C4810"/>
    <w:pPr>
      <w:spacing w:before="40" w:after="0"/>
    </w:pPr>
  </w:style>
  <w:style w:type="paragraph" w:customStyle="1" w:styleId="BodyTextINTROParagraph">
    <w:name w:val="Body Text INTRO Paragraph"/>
    <w:basedOn w:val="Normal"/>
    <w:next w:val="BodyText3"/>
    <w:link w:val="BodyTextINTROParagraphChar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  <w:ind w:left="1440"/>
    </w:pPr>
    <w:rPr>
      <w:rFonts w:cs="Courier New"/>
      <w:b/>
      <w:color w:val="333333"/>
    </w:rPr>
  </w:style>
  <w:style w:type="character" w:customStyle="1" w:styleId="BodyTextINTROParagraphChar">
    <w:name w:val="Body Text INTRO Paragraph Char"/>
    <w:basedOn w:val="DefaultParagraphFont"/>
    <w:link w:val="BodyTextINTROParagraph"/>
    <w:rsid w:val="002C4810"/>
    <w:rPr>
      <w:rFonts w:ascii="Arial" w:hAnsi="Arial" w:cs="Courier New"/>
      <w:b/>
      <w:color w:val="333333"/>
      <w:szCs w:val="24"/>
      <w:lang w:val="en-US" w:eastAsia="en-US" w:bidi="ar-SA"/>
    </w:rPr>
  </w:style>
  <w:style w:type="paragraph" w:styleId="Footer">
    <w:name w:val="footer"/>
    <w:basedOn w:val="Normal"/>
    <w:rsid w:val="00811CA8"/>
    <w:rPr>
      <w:caps/>
      <w:sz w:val="16"/>
      <w:szCs w:val="16"/>
    </w:rPr>
  </w:style>
  <w:style w:type="paragraph" w:styleId="Header">
    <w:name w:val="header"/>
    <w:basedOn w:val="Normal"/>
    <w:rsid w:val="00811CA8"/>
    <w:pPr>
      <w:tabs>
        <w:tab w:val="center" w:pos="4320"/>
        <w:tab w:val="right" w:pos="8640"/>
      </w:tabs>
    </w:pPr>
    <w:rPr>
      <w:caps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2C4810"/>
    <w:rPr>
      <w:rFonts w:ascii="Arial" w:hAnsi="Arial"/>
      <w:b/>
      <w:bCs/>
      <w:spacing w:val="20"/>
      <w:sz w:val="16"/>
      <w:szCs w:val="16"/>
      <w:lang w:val="en-US" w:eastAsia="en-US" w:bidi="ar-SA"/>
    </w:rPr>
  </w:style>
  <w:style w:type="character" w:customStyle="1" w:styleId="Heading6Char">
    <w:name w:val="Heading 6 Char"/>
    <w:basedOn w:val="Heading4Char"/>
    <w:link w:val="Heading6"/>
    <w:rsid w:val="006B34EC"/>
    <w:rPr>
      <w:caps/>
      <w:spacing w:val="16"/>
    </w:rPr>
  </w:style>
  <w:style w:type="character" w:customStyle="1" w:styleId="Heading5Char">
    <w:name w:val="Heading 5 Char"/>
    <w:aliases w:val="Heading (table) 5 Char"/>
    <w:basedOn w:val="Heading6Char"/>
    <w:link w:val="Heading5"/>
    <w:rsid w:val="002C4810"/>
  </w:style>
  <w:style w:type="character" w:customStyle="1" w:styleId="Heading1Char">
    <w:name w:val="Heading 1 Char"/>
    <w:basedOn w:val="BodyTextINTROParagraphChar"/>
    <w:link w:val="Heading1"/>
    <w:rsid w:val="004556C0"/>
    <w:rPr>
      <w:smallCaps/>
      <w:sz w:val="36"/>
      <w:szCs w:val="32"/>
    </w:rPr>
  </w:style>
  <w:style w:type="paragraph" w:customStyle="1" w:styleId="IntroBodyText">
    <w:name w:val="Intro Body Text"/>
    <w:basedOn w:val="Normal"/>
    <w:rsid w:val="002C48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"/>
    </w:pPr>
    <w:rPr>
      <w:rFonts w:cs="Arial"/>
      <w:szCs w:val="20"/>
    </w:rPr>
  </w:style>
  <w:style w:type="paragraph" w:styleId="ListBullet2">
    <w:name w:val="List Bullet 2"/>
    <w:basedOn w:val="BodyText"/>
    <w:rsid w:val="00CA448B"/>
    <w:pPr>
      <w:numPr>
        <w:numId w:val="14"/>
      </w:numPr>
      <w:spacing w:after="60"/>
    </w:pPr>
  </w:style>
  <w:style w:type="paragraph" w:customStyle="1" w:styleId="StyleBodyTextINTROParagraphCustomColorRGB119119119B">
    <w:name w:val="Style Body Text INTRO Paragraph + Custom Color(RGB(119119119)) B..."/>
    <w:basedOn w:val="BodyTextINTROParagraph"/>
    <w:rsid w:val="002C4810"/>
    <w:pPr>
      <w:tabs>
        <w:tab w:val="clear" w:pos="1440"/>
        <w:tab w:val="left" w:pos="0"/>
      </w:tabs>
      <w:spacing w:before="300" w:after="0"/>
      <w:ind w:left="0"/>
    </w:pPr>
    <w:rPr>
      <w:rFonts w:cs="Arial"/>
      <w:bCs/>
      <w:color w:val="5F5F5F"/>
      <w:sz w:val="24"/>
    </w:rPr>
  </w:style>
  <w:style w:type="paragraph" w:customStyle="1" w:styleId="TableBodyText">
    <w:name w:val="Table Body Text"/>
    <w:basedOn w:val="Normal"/>
    <w:rsid w:val="0091134F"/>
    <w:pPr>
      <w:spacing w:before="40" w:after="40"/>
    </w:pPr>
  </w:style>
  <w:style w:type="paragraph" w:customStyle="1" w:styleId="Tablesubtitle">
    <w:name w:val="Table subtitle"/>
    <w:basedOn w:val="Normal"/>
    <w:autoRedefine/>
    <w:rsid w:val="007770D8"/>
    <w:pPr>
      <w:keepNext/>
      <w:spacing w:before="40" w:after="40"/>
      <w:outlineLvl w:val="5"/>
    </w:pPr>
    <w:rPr>
      <w:rFonts w:cs="Arial"/>
      <w:b/>
      <w:bCs/>
      <w:spacing w:val="10"/>
      <w:sz w:val="16"/>
      <w:szCs w:val="16"/>
    </w:rPr>
  </w:style>
  <w:style w:type="paragraph" w:customStyle="1" w:styleId="TableTitle">
    <w:name w:val="Table Title"/>
    <w:next w:val="Heading5"/>
    <w:rsid w:val="00CA448B"/>
    <w:pPr>
      <w:spacing w:before="360" w:after="60"/>
    </w:pPr>
    <w:rPr>
      <w:rFonts w:ascii="Arial" w:hAnsi="Arial"/>
      <w:b/>
    </w:rPr>
  </w:style>
  <w:style w:type="paragraph" w:styleId="Title">
    <w:name w:val="Title"/>
    <w:basedOn w:val="BodyTextINTROParagraph"/>
    <w:qFormat/>
    <w:rsid w:val="00E43ACC"/>
    <w:pPr>
      <w:spacing w:before="960" w:line="240" w:lineRule="auto"/>
      <w:ind w:left="0"/>
    </w:pPr>
    <w:rPr>
      <w:rFonts w:cs="Arial"/>
      <w:b w:val="0"/>
      <w:color w:val="343E5F"/>
      <w:sz w:val="52"/>
      <w:szCs w:val="52"/>
    </w:rPr>
  </w:style>
  <w:style w:type="paragraph" w:styleId="BalloonText">
    <w:name w:val="Balloon Text"/>
    <w:basedOn w:val="Normal"/>
    <w:semiHidden/>
    <w:rsid w:val="002C4810"/>
    <w:rPr>
      <w:rFonts w:ascii="Tahoma" w:hAnsi="Tahoma" w:cs="Tahoma"/>
      <w:sz w:val="16"/>
      <w:szCs w:val="16"/>
    </w:rPr>
  </w:style>
  <w:style w:type="paragraph" w:customStyle="1" w:styleId="Instructionaltext">
    <w:name w:val="Instructional text"/>
    <w:basedOn w:val="BodyText"/>
    <w:rsid w:val="0086517E"/>
    <w:pPr>
      <w:spacing w:before="60"/>
    </w:pPr>
    <w:rPr>
      <w:sz w:val="16"/>
    </w:rPr>
  </w:style>
  <w:style w:type="paragraph" w:customStyle="1" w:styleId="Companyname">
    <w:name w:val="Company name"/>
    <w:basedOn w:val="Normal"/>
    <w:rsid w:val="00E43ACC"/>
    <w:rPr>
      <w:b/>
      <w:sz w:val="24"/>
    </w:rPr>
  </w:style>
  <w:style w:type="paragraph" w:styleId="ListBullet3">
    <w:name w:val="List Bullet 3"/>
    <w:basedOn w:val="ListBullet2"/>
    <w:rsid w:val="000C3416"/>
    <w:pPr>
      <w:tabs>
        <w:tab w:val="clear" w:pos="720"/>
        <w:tab w:val="left" w:pos="1296"/>
      </w:tabs>
      <w:ind w:left="1296" w:hanging="216"/>
    </w:pPr>
  </w:style>
  <w:style w:type="character" w:customStyle="1" w:styleId="BodyTextChar">
    <w:name w:val="Body Text Char"/>
    <w:basedOn w:val="DefaultParagraphFont"/>
    <w:link w:val="BodyText"/>
    <w:rsid w:val="000C2664"/>
    <w:rPr>
      <w:rFonts w:ascii="Arial" w:hAnsi="Arial"/>
      <w:szCs w:val="24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486097"/>
    <w:rPr>
      <w:sz w:val="16"/>
      <w:szCs w:val="16"/>
    </w:rPr>
  </w:style>
  <w:style w:type="paragraph" w:styleId="CommentText">
    <w:name w:val="annotation text"/>
    <w:basedOn w:val="Normal"/>
    <w:semiHidden/>
    <w:rsid w:val="00486097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86097"/>
    <w:rPr>
      <w:b/>
      <w:bCs/>
    </w:rPr>
  </w:style>
  <w:style w:type="paragraph" w:customStyle="1" w:styleId="StyleBodyText2Left043After0pt">
    <w:name w:val="Style Body Text 2 + Left:  0.43&quot; After:  0 pt"/>
    <w:basedOn w:val="BodyText2"/>
    <w:autoRedefine/>
    <w:rsid w:val="00486097"/>
    <w:pPr>
      <w:tabs>
        <w:tab w:val="center" w:pos="7200"/>
      </w:tabs>
      <w:spacing w:line="480" w:lineRule="auto"/>
      <w:ind w:left="432"/>
    </w:pPr>
    <w:rPr>
      <w:rFonts w:ascii="Verdana" w:hAnsi="Verdana"/>
      <w:b w:val="0"/>
      <w:szCs w:val="20"/>
    </w:rPr>
  </w:style>
  <w:style w:type="paragraph" w:styleId="DocumentMap">
    <w:name w:val="Document Map"/>
    <w:basedOn w:val="Normal"/>
    <w:link w:val="DocumentMapChar"/>
    <w:rsid w:val="00DC3CD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3C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55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4556C0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lumns4">
    <w:name w:val="Table Columns 4"/>
    <w:basedOn w:val="TableNormal"/>
    <w:rsid w:val="004556C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W10VA0\AppData\Roaming\Microsoft\Templates\Case%20study%20worksheet%20an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Case study worksheet and template.dot</Template>
  <TotalTime>502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Unify</Company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Oellinger, Markus</dc:creator>
  <cp:lastModifiedBy>Oellinger, Markus</cp:lastModifiedBy>
  <cp:revision>3</cp:revision>
  <cp:lastPrinted>2005-06-03T08:05:00Z</cp:lastPrinted>
  <dcterms:created xsi:type="dcterms:W3CDTF">2015-09-17T12:22:00Z</dcterms:created>
  <dcterms:modified xsi:type="dcterms:W3CDTF">2015-09-24T16:03:00Z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TC012110101033</vt:lpwstr>
  </property>
</Properties>
</file>